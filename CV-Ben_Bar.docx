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9630"/>
        <w:tblW w:w="168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6521"/>
        <w:gridCol w:w="858"/>
        <w:gridCol w:w="4959"/>
        <w:gridCol w:w="25"/>
        <w:gridCol w:w="4248"/>
        <w:gridCol w:w="200"/>
      </w:tblGrid>
      <w:tr w:rsidR="006A3180" w:rsidRPr="003A5831" w14:paraId="1BB4A660" w14:textId="77777777" w:rsidTr="000C6604">
        <w:trPr>
          <w:trHeight w:val="90"/>
        </w:trPr>
        <w:tc>
          <w:tcPr>
            <w:tcW w:w="16811" w:type="dxa"/>
            <w:gridSpan w:val="6"/>
            <w:shd w:val="clear" w:color="auto" w:fill="212C41" w:themeFill="text2" w:themeFillShade="BF"/>
          </w:tcPr>
          <w:p w14:paraId="62E58F3B" w14:textId="57D324AB" w:rsidR="006A3180" w:rsidRPr="003A5831" w:rsidRDefault="006A3180" w:rsidP="00AF7C56">
            <w:pPr>
              <w:pStyle w:val="1"/>
              <w:spacing w:before="360"/>
              <w:ind w:right="-576" w:firstLine="432"/>
              <w:jc w:val="left"/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</w:pPr>
            <w:r w:rsidRPr="003A5831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Bar</w:t>
            </w:r>
          </w:p>
        </w:tc>
      </w:tr>
      <w:tr w:rsidR="00BF2955" w:rsidRPr="003A5831" w14:paraId="5BE70BA9" w14:textId="77777777" w:rsidTr="000C6604">
        <w:trPr>
          <w:trHeight w:val="1160"/>
        </w:trPr>
        <w:tc>
          <w:tcPr>
            <w:tcW w:w="16811" w:type="dxa"/>
            <w:gridSpan w:val="6"/>
            <w:shd w:val="clear" w:color="auto" w:fill="212C41" w:themeFill="text2" w:themeFillShade="BF"/>
          </w:tcPr>
          <w:p w14:paraId="6B237068" w14:textId="24AB8503" w:rsidR="00BF2955" w:rsidRPr="00C87451" w:rsidRDefault="00C87451" w:rsidP="00AF7C56">
            <w:pPr>
              <w:pStyle w:val="1"/>
              <w:spacing w:line="360" w:lineRule="auto"/>
              <w:ind w:right="-720" w:firstLine="450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lang w:bidi="he-IL"/>
              </w:rPr>
            </w:pP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57216" behindDoc="0" locked="0" layoutInCell="1" allowOverlap="1" wp14:anchorId="6569E95F" wp14:editId="7EB8960E">
                  <wp:simplePos x="0" y="0"/>
                  <wp:positionH relativeFrom="column">
                    <wp:posOffset>308874</wp:posOffset>
                  </wp:positionH>
                  <wp:positionV relativeFrom="paragraph">
                    <wp:posOffset>297815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A5831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765760" behindDoc="0" locked="0" layoutInCell="1" allowOverlap="1" wp14:anchorId="235946BD" wp14:editId="0FB67853">
                  <wp:simplePos x="0" y="0"/>
                  <wp:positionH relativeFrom="column">
                    <wp:posOffset>1557655</wp:posOffset>
                  </wp:positionH>
                  <wp:positionV relativeFrom="paragraph">
                    <wp:posOffset>280406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 xml:space="preserve">Backend </w:t>
            </w:r>
            <w:r w:rsidR="00FC4955" w:rsidRPr="003A5831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Developer</w:t>
            </w:r>
          </w:p>
          <w:p w14:paraId="3FF96F67" w14:textId="26575E73" w:rsidR="00BF2955" w:rsidRPr="003A5831" w:rsidRDefault="00BF2955" w:rsidP="00AF7C56">
            <w:pPr>
              <w:spacing w:line="360" w:lineRule="auto"/>
              <w:ind w:right="-720" w:firstLine="810"/>
              <w:rPr>
                <w:rFonts w:ascii="Cambria" w:hAnsi="Cambria" w:cstheme="minorBidi"/>
                <w:rtl/>
                <w:lang w:bidi="he-IL"/>
              </w:rPr>
            </w:pPr>
            <w:r w:rsidRPr="003A5831">
              <w:rPr>
                <w:rFonts w:ascii="Cambria" w:hAnsi="Cambria" w:cs="Poppins"/>
                <w:color w:val="BFBFBF" w:themeColor="background1" w:themeShade="BF"/>
              </w:rPr>
              <w:t xml:space="preserve">+972-525756558          </w:t>
            </w:r>
            <w:r w:rsidRPr="003A5831">
              <w:rPr>
                <w:rFonts w:ascii="Cambria" w:hAnsi="Cambria" w:cs="Calibri"/>
                <w:color w:val="BFBFBF" w:themeColor="background1" w:themeShade="BF"/>
                <w:rtl/>
                <w:lang w:bidi="he-IL"/>
              </w:rPr>
              <w:t xml:space="preserve"> </w:t>
            </w:r>
            <w:hyperlink r:id="rId15" w:history="1">
              <w:r w:rsidR="000924E2" w:rsidRPr="003A5831">
                <w:rPr>
                  <w:rStyle w:val="Hyperlink"/>
                  <w:rFonts w:ascii="Cambria" w:hAnsi="Cambria" w:cs="Calibri"/>
                  <w:color w:val="BFBFBF" w:themeColor="background1" w:themeShade="BF"/>
                  <w:u w:val="none"/>
                  <w:lang w:bidi="he-IL"/>
                </w:rPr>
                <w:t>benbar101@gmail.com</w:t>
              </w:r>
            </w:hyperlink>
            <w:r w:rsidRPr="003A5831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</w:t>
            </w:r>
            <w:r w:rsidRPr="003A5831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 w:rsidRPr="003A5831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3A5831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3A5831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936AA5" w:rsidRPr="003A5831" w14:paraId="008FE831" w14:textId="77777777" w:rsidTr="000C6604">
        <w:trPr>
          <w:gridAfter w:val="1"/>
          <w:wAfter w:w="200" w:type="dxa"/>
          <w:trHeight w:val="558"/>
        </w:trPr>
        <w:tc>
          <w:tcPr>
            <w:tcW w:w="12338" w:type="dxa"/>
            <w:gridSpan w:val="3"/>
            <w:vAlign w:val="center"/>
          </w:tcPr>
          <w:p w14:paraId="45E479FE" w14:textId="77777777" w:rsidR="00A83DC5" w:rsidRPr="00461E04" w:rsidRDefault="00A83DC5" w:rsidP="00E90D82">
            <w:pPr>
              <w:pStyle w:val="3"/>
              <w:ind w:left="0" w:right="-720" w:firstLine="450"/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10"/>
                <w:szCs w:val="10"/>
              </w:rPr>
            </w:pPr>
          </w:p>
          <w:p w14:paraId="7DA59DBB" w14:textId="3E11A49A" w:rsidR="00936AA5" w:rsidRPr="003A5831" w:rsidRDefault="00936AA5" w:rsidP="00E90D82">
            <w:pPr>
              <w:pStyle w:val="3"/>
              <w:ind w:left="0" w:right="-720" w:firstLine="450"/>
              <w:rPr>
                <w:rFonts w:ascii="Cambria" w:hAnsi="Cambria" w:cstheme="minorBidi"/>
                <w:b w:val="0"/>
                <w:bCs/>
                <w:caps w:val="0"/>
                <w:sz w:val="32"/>
                <w:szCs w:val="32"/>
                <w:rtl/>
                <w:lang w:bidi="he-IL"/>
              </w:rPr>
            </w:pPr>
            <w:r w:rsidRPr="003A5831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936AA5" w:rsidRPr="003A5831" w:rsidRDefault="00936AA5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1E69E7EA" w14:textId="27EE921A" w:rsidR="00936AA5" w:rsidRPr="00E90D82" w:rsidRDefault="00936AA5" w:rsidP="00E90D82">
            <w:pPr>
              <w:ind w:left="1397" w:right="-720" w:firstLine="405"/>
              <w:rPr>
                <w:rFonts w:ascii="Cambria" w:hAnsi="Cambria" w:cs="Calibri"/>
                <w:bCs/>
                <w:sz w:val="24"/>
              </w:rPr>
            </w:pPr>
          </w:p>
        </w:tc>
      </w:tr>
      <w:tr w:rsidR="00936AA5" w:rsidRPr="003A5831" w14:paraId="1567AB07" w14:textId="77777777" w:rsidTr="000C6604">
        <w:trPr>
          <w:gridAfter w:val="1"/>
          <w:wAfter w:w="200" w:type="dxa"/>
          <w:trHeight w:val="1144"/>
        </w:trPr>
        <w:tc>
          <w:tcPr>
            <w:tcW w:w="12338" w:type="dxa"/>
            <w:gridSpan w:val="3"/>
            <w:tcBorders>
              <w:bottom w:val="single" w:sz="4" w:space="0" w:color="auto"/>
            </w:tcBorders>
          </w:tcPr>
          <w:p w14:paraId="16DCC343" w14:textId="6934CC8C" w:rsidR="00936AA5" w:rsidRPr="00B0139C" w:rsidRDefault="00936AA5" w:rsidP="00AF7C56">
            <w:pPr>
              <w:pStyle w:val="Text"/>
              <w:shd w:val="clear" w:color="auto" w:fill="FFFFFF" w:themeFill="background1"/>
              <w:ind w:left="0" w:right="-720"/>
              <w:rPr>
                <w:rFonts w:ascii="Cambria" w:hAnsi="Cambria" w:cs="Calibri"/>
                <w:color w:val="auto"/>
                <w:sz w:val="10"/>
                <w:szCs w:val="12"/>
              </w:rPr>
            </w:pPr>
          </w:p>
          <w:p w14:paraId="7DC99331" w14:textId="43FC4A84" w:rsidR="000C6604" w:rsidRPr="00A201E7" w:rsidRDefault="00401402" w:rsidP="000C6604">
            <w:pPr>
              <w:pStyle w:val="Text"/>
              <w:shd w:val="clear" w:color="auto" w:fill="FFFFFF" w:themeFill="background1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Cambria" w:hAnsi="Cambria" w:cs="Calibri" w:hint="cs"/>
                <w:bCs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Cambria" w:hAnsi="Cambria" w:cs="Calibri" w:hint="cs"/>
                <w:bCs/>
                <w:color w:val="000000" w:themeColor="text1"/>
                <w:sz w:val="28"/>
                <w:szCs w:val="28"/>
                <w:rtl/>
                <w:lang w:bidi="he-IL"/>
              </w:rPr>
              <w:t xml:space="preserve"> </w:t>
            </w:r>
            <w:r>
              <w:rPr>
                <w:rFonts w:ascii="Cambria" w:hAnsi="Cambria" w:cs="Calibri"/>
                <w:bCs/>
                <w:color w:val="000000" w:themeColor="text1"/>
                <w:sz w:val="28"/>
                <w:szCs w:val="28"/>
                <w:lang w:bidi="he-IL"/>
              </w:rPr>
              <w:t>am a d</w:t>
            </w:r>
            <w:r w:rsidR="00936AA5"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 xml:space="preserve">eveloper experienced in Python, </w:t>
            </w:r>
            <w:proofErr w:type="gramStart"/>
            <w:r w:rsidR="00936AA5"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C++</w:t>
            </w:r>
            <w:proofErr w:type="gramEnd"/>
            <w:r w:rsidR="00936AA5"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 xml:space="preserve"> and management.</w:t>
            </w:r>
          </w:p>
          <w:p w14:paraId="316386AF" w14:textId="73308015" w:rsidR="00936AA5" w:rsidRPr="00E90D82" w:rsidRDefault="00936AA5" w:rsidP="00E90D82">
            <w:pPr>
              <w:pStyle w:val="Text"/>
              <w:spacing w:line="276" w:lineRule="auto"/>
              <w:ind w:left="0" w:right="-720" w:firstLine="450"/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</w:pPr>
            <w:r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Currently on my run for making your company software</w:t>
            </w:r>
            <w:r w:rsidR="00E90D82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A201E7">
              <w:rPr>
                <w:rFonts w:ascii="Cambria" w:hAnsi="Cambria" w:cs="Calibri"/>
                <w:bCs/>
                <w:color w:val="000000" w:themeColor="text1"/>
                <w:sz w:val="28"/>
                <w:szCs w:val="28"/>
              </w:rPr>
              <w:t>harder, better, faster, stronger.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936AA5" w:rsidRPr="003A5831" w:rsidRDefault="00936AA5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936AA5" w:rsidRPr="003A5831" w:rsidRDefault="00936AA5" w:rsidP="00AF7C56">
            <w:pPr>
              <w:pStyle w:val="a"/>
              <w:numPr>
                <w:ilvl w:val="0"/>
                <w:numId w:val="26"/>
              </w:numPr>
              <w:ind w:right="-720"/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E90D82" w:rsidRPr="003A5831" w14:paraId="37CAAAD1" w14:textId="77777777" w:rsidTr="00D86475">
        <w:trPr>
          <w:gridAfter w:val="1"/>
          <w:wAfter w:w="200" w:type="dxa"/>
          <w:trHeight w:val="567"/>
        </w:trPr>
        <w:tc>
          <w:tcPr>
            <w:tcW w:w="737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8975C91" w14:textId="77777777" w:rsidR="00E90D82" w:rsidRPr="003A5831" w:rsidRDefault="00E90D82" w:rsidP="00D86475">
            <w:pPr>
              <w:pStyle w:val="3"/>
              <w:ind w:left="0" w:right="-720" w:firstLine="45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4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F16462" w14:textId="77777777" w:rsidR="00E90D82" w:rsidRPr="00D86475" w:rsidRDefault="00E90D82" w:rsidP="00E90D82">
            <w:pPr>
              <w:ind w:right="-720"/>
              <w:rPr>
                <w:rFonts w:ascii="Cambria" w:hAnsi="Cambria" w:cs="Calibri"/>
                <w:sz w:val="8"/>
                <w:szCs w:val="8"/>
              </w:rPr>
            </w:pPr>
          </w:p>
          <w:p w14:paraId="0B6128C7" w14:textId="107CB491" w:rsidR="00E90D82" w:rsidRPr="003A5831" w:rsidRDefault="00E90D82" w:rsidP="00E90D82">
            <w:pPr>
              <w:ind w:right="-720"/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/>
                <w:sz w:val="32"/>
                <w:szCs w:val="32"/>
              </w:rPr>
              <w:t xml:space="preserve">  Soft Skills</w:t>
            </w:r>
          </w:p>
          <w:p w14:paraId="296602D5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4987631F" w14:textId="77777777" w:rsidR="00E90D82" w:rsidRPr="00125A05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Player</w:t>
            </w:r>
          </w:p>
          <w:p w14:paraId="69F26983" w14:textId="77777777" w:rsidR="00E90D82" w:rsidRPr="00125A05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Self-Learning</w:t>
            </w:r>
          </w:p>
          <w:p w14:paraId="13C6AAD9" w14:textId="77777777" w:rsid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Flexible Thinking</w:t>
            </w:r>
          </w:p>
          <w:p w14:paraId="4794FBA8" w14:textId="77777777" w:rsidR="00E90D82" w:rsidRPr="00F107A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Problem-solving</w:t>
            </w:r>
          </w:p>
          <w:p w14:paraId="137DD9F0" w14:textId="07AE5F59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Public Spea</w:t>
            </w:r>
            <w:r w:rsidR="00401402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k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ing</w:t>
            </w:r>
          </w:p>
          <w:p w14:paraId="52E86D68" w14:textId="77777777" w:rsidR="00E90D82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5E1E7ACB" w14:textId="0A6B56AA" w:rsidR="00E90D82" w:rsidRPr="003A5831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25996D6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51FC6875" w14:textId="77777777" w:rsidR="00E90D82" w:rsidRPr="003A583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 - native proficiency</w:t>
            </w:r>
          </w:p>
          <w:p w14:paraId="5B402CBD" w14:textId="77777777" w:rsid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 - bilingual proficiency</w:t>
            </w:r>
          </w:p>
          <w:p w14:paraId="72EE0077" w14:textId="5253F551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Russian - elementary proficiency</w:t>
            </w:r>
          </w:p>
          <w:p w14:paraId="313A09D0" w14:textId="77777777" w:rsidR="00E90D82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2F94D5CF" w14:textId="39BA0AB8" w:rsidR="00E90D82" w:rsidRPr="003A5831" w:rsidRDefault="00E90D82" w:rsidP="00E90D82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3A5831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7BDB3459" w14:textId="77777777" w:rsidR="00E90D82" w:rsidRPr="003A5831" w:rsidRDefault="00E90D82" w:rsidP="00E90D82">
            <w:pPr>
              <w:ind w:right="-720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2374257B" w14:textId="77777777" w:rsidR="00E90D82" w:rsidRPr="003A5831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39CEAFEF" w14:textId="77777777" w:rsidR="00E90D82" w:rsidRPr="00AE0AEB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Tabletop Games</w:t>
            </w:r>
          </w:p>
          <w:p w14:paraId="08344FFC" w14:textId="77777777" w:rsidR="00E90D82" w:rsidRPr="00E90D82" w:rsidRDefault="00E90D82" w:rsidP="00E90D82">
            <w:pPr>
              <w:pStyle w:val="a"/>
              <w:numPr>
                <w:ilvl w:val="0"/>
                <w:numId w:val="27"/>
              </w:numPr>
              <w:ind w:right="-720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Gym</w:t>
            </w:r>
          </w:p>
          <w:p w14:paraId="4518F14D" w14:textId="59ED3B68" w:rsidR="00E90D82" w:rsidRPr="00E90D82" w:rsidRDefault="00E90D82" w:rsidP="00047D19">
            <w:pPr>
              <w:pStyle w:val="Dates"/>
              <w:ind w:left="900" w:right="-720"/>
              <w:rPr>
                <w:rFonts w:ascii="Cambria" w:hAnsi="Cambria" w:cs="Times New Roman (Body CS)"/>
                <w:b w:val="0"/>
                <w:caps/>
                <w:sz w:val="32"/>
                <w:szCs w:val="32"/>
              </w:rPr>
            </w:pPr>
            <w:r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2BC4590B" w14:textId="77777777" w:rsidTr="000C6604">
        <w:trPr>
          <w:gridAfter w:val="1"/>
          <w:wAfter w:w="200" w:type="dxa"/>
          <w:trHeight w:val="4594"/>
        </w:trPr>
        <w:tc>
          <w:tcPr>
            <w:tcW w:w="7379" w:type="dxa"/>
            <w:gridSpan w:val="2"/>
            <w:tcBorders>
              <w:right w:val="single" w:sz="4" w:space="0" w:color="auto"/>
            </w:tcBorders>
          </w:tcPr>
          <w:p w14:paraId="28BEFD1A" w14:textId="46DF9781" w:rsidR="00E90D82" w:rsidRPr="00461E04" w:rsidRDefault="00E90D82" w:rsidP="00AF7C56">
            <w:pPr>
              <w:pStyle w:val="Dates"/>
              <w:ind w:left="0" w:right="-720"/>
              <w:rPr>
                <w:rFonts w:ascii="Cambria" w:hAnsi="Cambria" w:cs="Calibri"/>
                <w:color w:val="auto"/>
                <w:sz w:val="6"/>
                <w:szCs w:val="6"/>
                <w:shd w:val="clear" w:color="auto" w:fill="FFFFFF"/>
              </w:rPr>
            </w:pPr>
          </w:p>
          <w:p w14:paraId="6EA8DD2D" w14:textId="703CBFCD" w:rsidR="00E90D82" w:rsidRPr="003A5831" w:rsidRDefault="00E90D82" w:rsidP="00AF7C56">
            <w:pPr>
              <w:pStyle w:val="Dates"/>
              <w:ind w:left="0" w:right="-720" w:firstLine="450"/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</w:pPr>
            <w:r w:rsidRPr="003A5831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3A5831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2016 – 2019</w:t>
            </w:r>
            <w:r w:rsidR="009D6806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 xml:space="preserve">    </w:t>
            </w:r>
          </w:p>
          <w:p w14:paraId="5D9DCEF7" w14:textId="77777777" w:rsidR="00E90D82" w:rsidRPr="003A5831" w:rsidRDefault="00E90D82" w:rsidP="00AF7C56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  <w:shd w:val="clear" w:color="auto" w:fill="FFFFFF"/>
              </w:rPr>
            </w:pPr>
          </w:p>
          <w:p w14:paraId="1DC75F92" w14:textId="6BF8D67B" w:rsidR="00E90D82" w:rsidRPr="003A5831" w:rsidRDefault="00E90D82" w:rsidP="00AF7C56">
            <w:pPr>
              <w:pStyle w:val="Dates"/>
              <w:ind w:left="0" w:right="-720" w:firstLine="450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3A5831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3A9C4E1B" w14:textId="77777777" w:rsidR="00E90D82" w:rsidRDefault="00E90D82" w:rsidP="00AF7C56">
            <w:pPr>
              <w:pStyle w:val="Dates"/>
              <w:spacing w:line="276" w:lineRule="auto"/>
              <w:ind w:left="0" w:right="-720" w:firstLine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35 units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matriculation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certificate, majored in:</w:t>
            </w:r>
          </w:p>
          <w:p w14:paraId="48E1563E" w14:textId="13F3FDA6" w:rsidR="00E90D82" w:rsidRPr="003A5831" w:rsidRDefault="00E90D82" w:rsidP="00AF7C56">
            <w:pPr>
              <w:pStyle w:val="Dates"/>
              <w:numPr>
                <w:ilvl w:val="0"/>
                <w:numId w:val="31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Computer science, Software engineering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06887F63" w14:textId="20D7AC34" w:rsidR="00E90D82" w:rsidRPr="00E90D82" w:rsidRDefault="00E90D82" w:rsidP="00E90D82">
            <w:pPr>
              <w:pStyle w:val="Dates"/>
              <w:numPr>
                <w:ilvl w:val="0"/>
                <w:numId w:val="31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Physics, </w:t>
            </w:r>
            <w:proofErr w:type="gramStart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Math</w:t>
            </w:r>
            <w:proofErr w:type="gramEnd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and English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1B1D8F1D" w14:textId="77777777" w:rsidR="00E90D82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color w:val="auto"/>
                <w:sz w:val="26"/>
                <w:szCs w:val="26"/>
              </w:rPr>
            </w:pPr>
          </w:p>
          <w:p w14:paraId="00F4AE05" w14:textId="00A4E78D" w:rsidR="00E90D82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</w:t>
            </w:r>
            <w:r w:rsidRPr="003A5831">
              <w:rPr>
                <w:rFonts w:ascii="Cambria" w:hAnsi="Cambria" w:cs="Calibri"/>
                <w:b w:val="0"/>
                <w:bCs/>
                <w:color w:val="auto"/>
                <w:sz w:val="24"/>
              </w:rPr>
              <w:t>2016 – 2019</w:t>
            </w:r>
            <w:r w:rsidR="009D6806">
              <w:rPr>
                <w:rFonts w:ascii="Cambria" w:hAnsi="Cambria" w:cs="Calibri"/>
                <w:b w:val="0"/>
                <w:bCs/>
                <w:color w:val="auto"/>
                <w:sz w:val="24"/>
              </w:rPr>
              <w:t xml:space="preserve">   </w:t>
            </w:r>
          </w:p>
          <w:p w14:paraId="3D19A689" w14:textId="77777777" w:rsidR="00E90D82" w:rsidRPr="00FD160C" w:rsidRDefault="00E90D82" w:rsidP="00E90D82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</w:pPr>
            <w:r w:rsidRPr="00FD160C">
              <w:rPr>
                <w:rFonts w:ascii="Cambria" w:hAnsi="Cambria" w:cs="Calibri"/>
                <w:b w:val="0"/>
                <w:bCs/>
                <w:color w:val="808080" w:themeColor="background1" w:themeShade="80"/>
                <w:sz w:val="24"/>
              </w:rPr>
              <w:t>ORT Bialik, Kiryat Bialik</w:t>
            </w:r>
          </w:p>
          <w:p w14:paraId="1C16AEC9" w14:textId="77777777" w:rsidR="00E90D82" w:rsidRPr="003A5831" w:rsidRDefault="00E90D82" w:rsidP="00E90D82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2D3C26C5" w14:textId="77777777" w:rsidR="00E90D82" w:rsidRPr="003A5831" w:rsidRDefault="00E90D82" w:rsidP="00E90D82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Graduate of the national cyber education program.</w:t>
            </w:r>
          </w:p>
          <w:p w14:paraId="77A80D8F" w14:textId="77777777" w:rsidR="00E90D82" w:rsidRPr="003A5831" w:rsidRDefault="00E90D82" w:rsidP="00E90D82">
            <w:pPr>
              <w:pStyle w:val="Dates"/>
              <w:spacing w:line="276" w:lineRule="auto"/>
              <w:ind w:left="501" w:right="-720" w:hanging="5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Highlighted courses that I have taken:</w:t>
            </w:r>
          </w:p>
          <w:p w14:paraId="051D176C" w14:textId="77777777" w:rsidR="00E90D82" w:rsidRPr="003A5831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Python development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48183013" w14:textId="77777777" w:rsidR="00E90D82" w:rsidRPr="003A5831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 and C++.</w:t>
            </w:r>
          </w:p>
          <w:p w14:paraId="62F91853" w14:textId="77777777" w:rsidR="00E90D82" w:rsidRDefault="00E90D82" w:rsidP="00E90D82">
            <w:pPr>
              <w:pStyle w:val="Dates"/>
              <w:numPr>
                <w:ilvl w:val="0"/>
                <w:numId w:val="16"/>
              </w:numPr>
              <w:spacing w:line="276" w:lineRule="auto"/>
              <w:ind w:left="1080" w:right="-720" w:hanging="45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 and communication protocols.</w:t>
            </w:r>
          </w:p>
          <w:p w14:paraId="3775CBD6" w14:textId="77777777" w:rsidR="00E90D82" w:rsidRPr="003A5831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</w:p>
          <w:p w14:paraId="1E5C1B7E" w14:textId="77777777" w:rsidR="00E90D82" w:rsidRPr="003A5831" w:rsidRDefault="00E90D82" w:rsidP="00936AA5">
            <w:pPr>
              <w:pStyle w:val="Dates"/>
              <w:ind w:left="501" w:right="-720" w:hanging="5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BDA897" w14:textId="604312C7" w:rsidR="00E90D82" w:rsidRPr="00936AA5" w:rsidRDefault="00E90D82" w:rsidP="00047D19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  <w:rtl/>
                <w:lang w:bidi="he-IL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3D69D929" w14:textId="77777777" w:rsidTr="000C6604">
        <w:trPr>
          <w:gridAfter w:val="1"/>
          <w:wAfter w:w="200" w:type="dxa"/>
          <w:trHeight w:val="566"/>
        </w:trPr>
        <w:tc>
          <w:tcPr>
            <w:tcW w:w="737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bottom"/>
          </w:tcPr>
          <w:p w14:paraId="4DB799E1" w14:textId="77777777" w:rsidR="00E90D82" w:rsidRPr="003A5831" w:rsidRDefault="00E90D82" w:rsidP="00AF7C56">
            <w:pPr>
              <w:pStyle w:val="3"/>
              <w:ind w:left="0" w:right="-720" w:firstLine="540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3A5831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698C21B" w14:textId="4D1829FD" w:rsidR="00E90D82" w:rsidRPr="003A5831" w:rsidRDefault="00E90D82" w:rsidP="00047D19">
            <w:pPr>
              <w:pStyle w:val="Dates"/>
              <w:ind w:left="900" w:right="-720"/>
              <w:rPr>
                <w:rFonts w:ascii="Cambria" w:hAnsi="Cambria" w:cs="Calibri"/>
                <w:b w:val="0"/>
                <w:bCs/>
                <w:caps/>
                <w:sz w:val="32"/>
                <w:szCs w:val="32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90D82" w:rsidRPr="003A5831" w14:paraId="1E3C9043" w14:textId="77777777" w:rsidTr="000C6604">
        <w:trPr>
          <w:gridAfter w:val="1"/>
          <w:wAfter w:w="200" w:type="dxa"/>
          <w:trHeight w:val="2368"/>
        </w:trPr>
        <w:tc>
          <w:tcPr>
            <w:tcW w:w="7379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68C9444" w14:textId="77777777" w:rsidR="00E90D82" w:rsidRPr="003A5831" w:rsidRDefault="00E90D82" w:rsidP="00AF7C56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5FCF1C08" w14:textId="1A5817C0" w:rsidR="00E90D82" w:rsidRPr="003A5831" w:rsidRDefault="00E90D82" w:rsidP="00AF7C56">
            <w:pPr>
              <w:pStyle w:val="Text"/>
              <w:ind w:left="0" w:right="-720" w:firstLine="540"/>
              <w:rPr>
                <w:rFonts w:ascii="Cambria" w:hAnsi="Cambria" w:cs="Calibri"/>
                <w:color w:val="auto"/>
                <w:szCs w:val="22"/>
              </w:rPr>
            </w:pPr>
            <w:r w:rsidRPr="003A5831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Technician and automation developer</w:t>
            </w:r>
            <w:r w:rsidRPr="003A5831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  </w:t>
            </w:r>
            <w:r w:rsidRPr="003A5831">
              <w:rPr>
                <w:rFonts w:ascii="Cambria" w:hAnsi="Cambria" w:cs="Calibri"/>
                <w:color w:val="auto"/>
                <w:sz w:val="24"/>
              </w:rPr>
              <w:t xml:space="preserve">     2019 – 2022</w:t>
            </w:r>
          </w:p>
          <w:p w14:paraId="380C74BB" w14:textId="426E3AD2" w:rsidR="00E90D82" w:rsidRPr="00FD160C" w:rsidRDefault="00E90D82" w:rsidP="00AF7C56">
            <w:pPr>
              <w:pStyle w:val="Text"/>
              <w:ind w:left="0" w:right="-720" w:firstLine="540"/>
              <w:rPr>
                <w:rFonts w:ascii="Cambria" w:hAnsi="Cambria" w:cs="Calibri"/>
                <w:color w:val="A6A6A6" w:themeColor="background1" w:themeShade="A6"/>
                <w:sz w:val="24"/>
                <w:rtl/>
              </w:rPr>
            </w:pPr>
            <w:r w:rsidRPr="00FD160C">
              <w:rPr>
                <w:rFonts w:ascii="Cambria" w:hAnsi="Cambria" w:cs="Calibri"/>
                <w:color w:val="808080" w:themeColor="background1" w:themeShade="80"/>
                <w:sz w:val="24"/>
              </w:rPr>
              <w:t>Team Manager of Network Operations Center at David Sling</w:t>
            </w:r>
          </w:p>
          <w:p w14:paraId="032B0D59" w14:textId="5B5E50B1" w:rsidR="00E90D82" w:rsidRPr="009765A2" w:rsidRDefault="00E90D82" w:rsidP="00E90D82">
            <w:pPr>
              <w:pStyle w:val="Dates"/>
              <w:spacing w:line="276" w:lineRule="auto"/>
              <w:ind w:left="900"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Gained experience in automation development, integration, troubleshooting, </w:t>
            </w:r>
            <w:proofErr w:type="gramStart"/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QA</w:t>
            </w:r>
            <w:proofErr w:type="gramEnd"/>
            <w:r w:rsidRPr="009765A2"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 xml:space="preserve"> and team management</w:t>
            </w:r>
            <w:r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  <w:t>.</w:t>
            </w:r>
          </w:p>
          <w:p w14:paraId="25ABB2DA" w14:textId="77777777" w:rsidR="00E90D82" w:rsidRPr="009765A2" w:rsidRDefault="00E90D82" w:rsidP="00E90D82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Worked alongside Israel Aerospace Industries software and</w:t>
            </w:r>
          </w:p>
          <w:p w14:paraId="6B479801" w14:textId="46F90C6B" w:rsidR="00E90D82" w:rsidRPr="009765A2" w:rsidRDefault="00E90D82" w:rsidP="00E90D82">
            <w:pPr>
              <w:pStyle w:val="Dates"/>
              <w:numPr>
                <w:ilvl w:val="0"/>
                <w:numId w:val="26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auto"/>
                <w:sz w:val="24"/>
                <w:lang w:bidi="he-IL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hardware engineers and architects.</w:t>
            </w:r>
            <w:r w:rsidRPr="003A5831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</w:t>
            </w:r>
          </w:p>
        </w:tc>
        <w:tc>
          <w:tcPr>
            <w:tcW w:w="4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0D8914" w14:textId="0AB772E2" w:rsidR="00E90D82" w:rsidRPr="00AF7C56" w:rsidRDefault="00E90D82" w:rsidP="00AF7C56">
            <w:pPr>
              <w:pStyle w:val="Dates"/>
              <w:ind w:left="900" w:right="-720"/>
              <w:rPr>
                <w:rFonts w:ascii="Cambria" w:hAnsi="Cambria" w:cs="Calibri"/>
                <w:color w:val="000000" w:themeColor="text1"/>
                <w:sz w:val="22"/>
                <w:szCs w:val="22"/>
              </w:rPr>
            </w:pP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  <w:tc>
          <w:tcPr>
            <w:tcW w:w="4248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AD7468" w14:textId="77777777" w:rsidR="00E90D82" w:rsidRPr="003A5831" w:rsidRDefault="00E90D82" w:rsidP="00AF7C56">
            <w:pPr>
              <w:ind w:right="-720"/>
              <w:rPr>
                <w:rFonts w:ascii="Cambria" w:hAnsi="Cambria" w:cs="Calibri"/>
              </w:rPr>
            </w:pPr>
          </w:p>
        </w:tc>
      </w:tr>
      <w:tr w:rsidR="00E6646F" w:rsidRPr="003A5831" w14:paraId="04679344" w14:textId="77777777" w:rsidTr="000C6604">
        <w:trPr>
          <w:gridAfter w:val="1"/>
          <w:wAfter w:w="200" w:type="dxa"/>
          <w:trHeight w:val="2061"/>
        </w:trPr>
        <w:tc>
          <w:tcPr>
            <w:tcW w:w="6521" w:type="dxa"/>
            <w:tcBorders>
              <w:right w:val="single" w:sz="4" w:space="0" w:color="auto"/>
            </w:tcBorders>
          </w:tcPr>
          <w:p w14:paraId="05A90DEC" w14:textId="77777777" w:rsidR="00E6646F" w:rsidRDefault="00E6646F" w:rsidP="00AF7C56">
            <w:pPr>
              <w:pStyle w:val="Text"/>
              <w:ind w:left="0" w:right="-720"/>
              <w:rPr>
                <w:rFonts w:ascii="Cambria" w:hAnsi="Cambria" w:cs="Calibri"/>
                <w:color w:val="auto"/>
                <w:sz w:val="10"/>
                <w:szCs w:val="10"/>
              </w:rPr>
            </w:pPr>
          </w:p>
          <w:p w14:paraId="4187C531" w14:textId="31392E5A" w:rsidR="00E6646F" w:rsidRPr="003A5831" w:rsidRDefault="00401402" w:rsidP="00AF7C56">
            <w:pPr>
              <w:pStyle w:val="Dates"/>
              <w:ind w:left="501" w:right="-720"/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32"/>
                <w:szCs w:val="32"/>
              </w:rPr>
              <w:t>Extra</w:t>
            </w:r>
          </w:p>
          <w:p w14:paraId="10A4B3F5" w14:textId="77777777" w:rsidR="00E6646F" w:rsidRPr="003A5831" w:rsidRDefault="00E6646F" w:rsidP="00AF7C56">
            <w:pPr>
              <w:pStyle w:val="Dates"/>
              <w:ind w:left="0" w:right="-720"/>
              <w:rPr>
                <w:rFonts w:ascii="Cambria" w:hAnsi="Cambria" w:cs="Calibri"/>
                <w:b w:val="0"/>
                <w:bCs/>
                <w:color w:val="000000" w:themeColor="text1"/>
                <w:sz w:val="12"/>
                <w:szCs w:val="12"/>
              </w:rPr>
            </w:pPr>
          </w:p>
          <w:p w14:paraId="4A3503F2" w14:textId="11FC884C" w:rsidR="00E6646F" w:rsidRPr="003A5831" w:rsidRDefault="000C6604" w:rsidP="00E6646F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Mentoring freshman in Magshimim.</w:t>
            </w:r>
          </w:p>
          <w:p w14:paraId="5D7079B6" w14:textId="77777777" w:rsidR="00E6646F" w:rsidRDefault="00E6646F" w:rsidP="00E6646F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5 years </w:t>
            </w:r>
            <w:r w:rsidR="000C660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member in</w:t>
            </w:r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proofErr w:type="spellStart"/>
            <w:r w:rsidRPr="003A583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Mashatzim</w:t>
            </w:r>
            <w:proofErr w:type="spellEnd"/>
            <w:r w:rsidR="000C6604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- Youth organization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.</w:t>
            </w:r>
          </w:p>
          <w:p w14:paraId="6266715F" w14:textId="2362C155" w:rsidR="000C6604" w:rsidRPr="000C6604" w:rsidRDefault="000C6604" w:rsidP="000C6604">
            <w:pPr>
              <w:pStyle w:val="Dates"/>
              <w:numPr>
                <w:ilvl w:val="0"/>
                <w:numId w:val="30"/>
              </w:numPr>
              <w:spacing w:line="276" w:lineRule="auto"/>
              <w:ind w:right="-720"/>
              <w:rPr>
                <w:rFonts w:ascii="Cambria" w:hAnsi="Cambria" w:cs="Calibri"/>
                <w:b w:val="0"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>Solv</w:t>
            </w:r>
            <w:r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ing </w:t>
            </w:r>
            <w:r w:rsidRPr="003A5831">
              <w:rPr>
                <w:rFonts w:ascii="Cambria" w:hAnsi="Cambria" w:cs="Calibri"/>
                <w:b w:val="0"/>
                <w:color w:val="000000" w:themeColor="text1"/>
                <w:sz w:val="24"/>
              </w:rPr>
              <w:t xml:space="preserve">CTF’s </w:t>
            </w:r>
            <w:r w:rsidR="00466ED1">
              <w:rPr>
                <w:rFonts w:ascii="Cambria" w:hAnsi="Cambria" w:cs="Calibri"/>
                <w:b w:val="0"/>
                <w:color w:val="000000" w:themeColor="text1"/>
                <w:sz w:val="24"/>
              </w:rPr>
              <w:t>during free time.</w:t>
            </w:r>
          </w:p>
        </w:tc>
        <w:tc>
          <w:tcPr>
            <w:tcW w:w="10090" w:type="dxa"/>
            <w:gridSpan w:val="4"/>
            <w:tcBorders>
              <w:left w:val="single" w:sz="4" w:space="0" w:color="auto"/>
            </w:tcBorders>
          </w:tcPr>
          <w:p w14:paraId="0D952FB2" w14:textId="77777777" w:rsidR="00D86475" w:rsidRPr="00D86475" w:rsidRDefault="00D86475" w:rsidP="00B0733F">
            <w:pPr>
              <w:ind w:left="527" w:right="-720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599281F" w14:textId="43FE4B22" w:rsidR="00E6646F" w:rsidRDefault="00E6646F" w:rsidP="00B0733F">
            <w:pPr>
              <w:ind w:left="527" w:right="-720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BE2984">
              <w:rPr>
                <w:rFonts w:ascii="Cambria" w:hAnsi="Cambria" w:cs="Calibri"/>
                <w:sz w:val="32"/>
                <w:szCs w:val="32"/>
                <w:lang w:bidi="he-IL"/>
              </w:rPr>
              <w:t>Projects</w:t>
            </w:r>
          </w:p>
          <w:p w14:paraId="5FA4F0FF" w14:textId="77777777" w:rsidR="00E6646F" w:rsidRPr="00C43B1F" w:rsidRDefault="00E6646F" w:rsidP="00B0733F">
            <w:pPr>
              <w:ind w:left="527" w:right="-720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55BE4844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School management API.</w:t>
            </w:r>
          </w:p>
          <w:p w14:paraId="7FE74C8A" w14:textId="77777777" w:rsidR="00E6646F" w:rsidRPr="00B169BD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Cs/>
                <w:color w:val="000000" w:themeColor="text1"/>
                <w:sz w:val="24"/>
              </w:rPr>
              <w:t>CI/CD automations</w:t>
            </w:r>
          </w:p>
          <w:p w14:paraId="6770434A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in C++</w:t>
            </w:r>
          </w:p>
          <w:p w14:paraId="1A32668C" w14:textId="772B94D0" w:rsidR="00E6646F" w:rsidRPr="000C6604" w:rsidRDefault="00E6646F" w:rsidP="000C6604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3A5831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Pr="000C6604">
              <w:rPr>
                <w:rFonts w:ascii="Cambria" w:hAnsi="Cambria" w:cs="Calibri"/>
                <w:bCs/>
                <w:color w:val="000000" w:themeColor="text1"/>
                <w:sz w:val="24"/>
              </w:rPr>
              <w:t>game server.</w:t>
            </w:r>
          </w:p>
          <w:p w14:paraId="1A94D61D" w14:textId="77777777" w:rsidR="00E6646F" w:rsidRDefault="00E6646F" w:rsidP="00B0733F">
            <w:pPr>
              <w:pStyle w:val="Text"/>
              <w:numPr>
                <w:ilvl w:val="0"/>
                <w:numId w:val="22"/>
              </w:numPr>
              <w:spacing w:line="360" w:lineRule="auto"/>
              <w:ind w:right="-720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BE2984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automation scripts.</w:t>
            </w:r>
          </w:p>
          <w:p w14:paraId="1D91FB6F" w14:textId="77777777" w:rsidR="00E6646F" w:rsidRPr="003A5831" w:rsidRDefault="00E6646F" w:rsidP="00B0733F">
            <w:pPr>
              <w:pStyle w:val="Text"/>
              <w:spacing w:line="360" w:lineRule="auto"/>
              <w:ind w:left="0" w:right="-720"/>
              <w:rPr>
                <w:rFonts w:ascii="Cambria" w:hAnsi="Cambria" w:cs="Calibri"/>
              </w:rPr>
            </w:pPr>
          </w:p>
        </w:tc>
      </w:tr>
    </w:tbl>
    <w:p w14:paraId="52033B20" w14:textId="77777777" w:rsidR="00936AA5" w:rsidRPr="00E6646F" w:rsidRDefault="00936AA5" w:rsidP="00E6646F">
      <w:pPr>
        <w:pStyle w:val="Dates"/>
        <w:ind w:left="0" w:right="-720"/>
        <w:rPr>
          <w:rFonts w:ascii="Cambria" w:hAnsi="Cambria" w:cs="Calibri"/>
          <w:b w:val="0"/>
          <w:bCs/>
          <w:color w:val="000000" w:themeColor="text1"/>
          <w:sz w:val="32"/>
          <w:szCs w:val="32"/>
        </w:rPr>
      </w:pPr>
    </w:p>
    <w:sectPr w:rsidR="00936AA5" w:rsidRPr="00E6646F" w:rsidSect="00FD160C">
      <w:pgSz w:w="12240" w:h="15840" w:code="1"/>
      <w:pgMar w:top="0" w:right="0" w:bottom="0" w:left="0" w:header="2304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DA9C8" w14:textId="77777777" w:rsidR="00A66484" w:rsidRDefault="00A66484" w:rsidP="00DF1CB4">
      <w:r>
        <w:separator/>
      </w:r>
    </w:p>
  </w:endnote>
  <w:endnote w:type="continuationSeparator" w:id="0">
    <w:p w14:paraId="05E3E878" w14:textId="77777777" w:rsidR="00A66484" w:rsidRDefault="00A66484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BCAC0" w14:textId="77777777" w:rsidR="00A66484" w:rsidRDefault="00A66484" w:rsidP="00DF1CB4">
      <w:r>
        <w:separator/>
      </w:r>
    </w:p>
  </w:footnote>
  <w:footnote w:type="continuationSeparator" w:id="0">
    <w:p w14:paraId="039F320C" w14:textId="77777777" w:rsidR="00A66484" w:rsidRDefault="00A66484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D77664"/>
    <w:multiLevelType w:val="hybridMultilevel"/>
    <w:tmpl w:val="50E25C6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0F7D51FE"/>
    <w:multiLevelType w:val="hybridMultilevel"/>
    <w:tmpl w:val="58E26724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2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0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2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3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5" w15:restartNumberingAfterBreak="0">
    <w:nsid w:val="688F73A8"/>
    <w:multiLevelType w:val="hybridMultilevel"/>
    <w:tmpl w:val="758031C2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1" w:hanging="360"/>
      </w:pPr>
      <w:rPr>
        <w:rFonts w:ascii="Wingdings" w:hAnsi="Wingdings" w:hint="default"/>
      </w:rPr>
    </w:lvl>
  </w:abstractNum>
  <w:abstractNum w:abstractNumId="27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8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9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0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2"/>
  </w:num>
  <w:num w:numId="12" w16cid:durableId="1641838610">
    <w:abstractNumId w:val="23"/>
  </w:num>
  <w:num w:numId="13" w16cid:durableId="1429152501">
    <w:abstractNumId w:val="24"/>
  </w:num>
  <w:num w:numId="14" w16cid:durableId="1169827437">
    <w:abstractNumId w:val="28"/>
  </w:num>
  <w:num w:numId="15" w16cid:durableId="1279528185">
    <w:abstractNumId w:val="22"/>
  </w:num>
  <w:num w:numId="16" w16cid:durableId="1990010842">
    <w:abstractNumId w:val="15"/>
  </w:num>
  <w:num w:numId="17" w16cid:durableId="1467046148">
    <w:abstractNumId w:val="21"/>
  </w:num>
  <w:num w:numId="18" w16cid:durableId="1824856329">
    <w:abstractNumId w:val="18"/>
  </w:num>
  <w:num w:numId="19" w16cid:durableId="1640376767">
    <w:abstractNumId w:val="20"/>
  </w:num>
  <w:num w:numId="20" w16cid:durableId="1127966380">
    <w:abstractNumId w:val="17"/>
  </w:num>
  <w:num w:numId="21" w16cid:durableId="874926398">
    <w:abstractNumId w:val="30"/>
  </w:num>
  <w:num w:numId="22" w16cid:durableId="1312632527">
    <w:abstractNumId w:val="26"/>
  </w:num>
  <w:num w:numId="23" w16cid:durableId="2102295993">
    <w:abstractNumId w:val="27"/>
  </w:num>
  <w:num w:numId="24" w16cid:durableId="827014244">
    <w:abstractNumId w:val="29"/>
  </w:num>
  <w:num w:numId="25" w16cid:durableId="1658415562">
    <w:abstractNumId w:val="19"/>
  </w:num>
  <w:num w:numId="26" w16cid:durableId="445200591">
    <w:abstractNumId w:val="11"/>
  </w:num>
  <w:num w:numId="27" w16cid:durableId="1419447023">
    <w:abstractNumId w:val="16"/>
  </w:num>
  <w:num w:numId="28" w16cid:durableId="762262608">
    <w:abstractNumId w:val="14"/>
  </w:num>
  <w:num w:numId="29" w16cid:durableId="381754239">
    <w:abstractNumId w:val="13"/>
  </w:num>
  <w:num w:numId="30" w16cid:durableId="1577933503">
    <w:abstractNumId w:val="10"/>
  </w:num>
  <w:num w:numId="31" w16cid:durableId="38753708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52CD"/>
    <w:rsid w:val="00000751"/>
    <w:rsid w:val="00001F1A"/>
    <w:rsid w:val="0004360D"/>
    <w:rsid w:val="00051A88"/>
    <w:rsid w:val="0005572F"/>
    <w:rsid w:val="00063F6E"/>
    <w:rsid w:val="00070367"/>
    <w:rsid w:val="00076A6D"/>
    <w:rsid w:val="00076C16"/>
    <w:rsid w:val="000924E2"/>
    <w:rsid w:val="000A12EB"/>
    <w:rsid w:val="000B4AEC"/>
    <w:rsid w:val="000C6604"/>
    <w:rsid w:val="000D1C2D"/>
    <w:rsid w:val="000D5114"/>
    <w:rsid w:val="000D7073"/>
    <w:rsid w:val="000E3075"/>
    <w:rsid w:val="000E54B3"/>
    <w:rsid w:val="00104182"/>
    <w:rsid w:val="0011787C"/>
    <w:rsid w:val="001221F9"/>
    <w:rsid w:val="00122BE7"/>
    <w:rsid w:val="00125A05"/>
    <w:rsid w:val="00127647"/>
    <w:rsid w:val="00132AA7"/>
    <w:rsid w:val="001333F2"/>
    <w:rsid w:val="00146BCF"/>
    <w:rsid w:val="00146FBB"/>
    <w:rsid w:val="00156262"/>
    <w:rsid w:val="001615F8"/>
    <w:rsid w:val="00167BFD"/>
    <w:rsid w:val="00170ABA"/>
    <w:rsid w:val="00172817"/>
    <w:rsid w:val="0019414E"/>
    <w:rsid w:val="001A50E8"/>
    <w:rsid w:val="001B5066"/>
    <w:rsid w:val="001C1CAA"/>
    <w:rsid w:val="001D6750"/>
    <w:rsid w:val="001E210A"/>
    <w:rsid w:val="001E47A3"/>
    <w:rsid w:val="001F40D8"/>
    <w:rsid w:val="001F6303"/>
    <w:rsid w:val="001F7C15"/>
    <w:rsid w:val="00206D1C"/>
    <w:rsid w:val="002076C7"/>
    <w:rsid w:val="002121BD"/>
    <w:rsid w:val="002205B7"/>
    <w:rsid w:val="002336F5"/>
    <w:rsid w:val="002368ED"/>
    <w:rsid w:val="00252D3F"/>
    <w:rsid w:val="002573AD"/>
    <w:rsid w:val="0026289C"/>
    <w:rsid w:val="00270E97"/>
    <w:rsid w:val="002A29DB"/>
    <w:rsid w:val="002A69C1"/>
    <w:rsid w:val="002B080B"/>
    <w:rsid w:val="002B0DA7"/>
    <w:rsid w:val="002B54EC"/>
    <w:rsid w:val="002B73E2"/>
    <w:rsid w:val="002D2C32"/>
    <w:rsid w:val="002D2D49"/>
    <w:rsid w:val="002D3AB8"/>
    <w:rsid w:val="002D432F"/>
    <w:rsid w:val="002D44BD"/>
    <w:rsid w:val="002D580D"/>
    <w:rsid w:val="002E16CA"/>
    <w:rsid w:val="002E559C"/>
    <w:rsid w:val="002F1626"/>
    <w:rsid w:val="002F541E"/>
    <w:rsid w:val="00301B92"/>
    <w:rsid w:val="003066C5"/>
    <w:rsid w:val="00320C46"/>
    <w:rsid w:val="00321852"/>
    <w:rsid w:val="003263A9"/>
    <w:rsid w:val="00334404"/>
    <w:rsid w:val="00341727"/>
    <w:rsid w:val="00343B5C"/>
    <w:rsid w:val="003462C6"/>
    <w:rsid w:val="00356DF6"/>
    <w:rsid w:val="00365EFA"/>
    <w:rsid w:val="00366F29"/>
    <w:rsid w:val="00366F4F"/>
    <w:rsid w:val="003771BA"/>
    <w:rsid w:val="00381324"/>
    <w:rsid w:val="00385A98"/>
    <w:rsid w:val="00395B84"/>
    <w:rsid w:val="003A5831"/>
    <w:rsid w:val="003B7812"/>
    <w:rsid w:val="003C2164"/>
    <w:rsid w:val="003D2651"/>
    <w:rsid w:val="003D3ABD"/>
    <w:rsid w:val="003D4C24"/>
    <w:rsid w:val="003D4CB1"/>
    <w:rsid w:val="003E6512"/>
    <w:rsid w:val="00400A6E"/>
    <w:rsid w:val="00401402"/>
    <w:rsid w:val="00407C1E"/>
    <w:rsid w:val="00412DD6"/>
    <w:rsid w:val="00413477"/>
    <w:rsid w:val="00414066"/>
    <w:rsid w:val="00415922"/>
    <w:rsid w:val="004200A9"/>
    <w:rsid w:val="00424EF6"/>
    <w:rsid w:val="00452041"/>
    <w:rsid w:val="0045204F"/>
    <w:rsid w:val="00452CDD"/>
    <w:rsid w:val="00461E04"/>
    <w:rsid w:val="00466ED1"/>
    <w:rsid w:val="00475E5C"/>
    <w:rsid w:val="00480CD6"/>
    <w:rsid w:val="00487C24"/>
    <w:rsid w:val="00492099"/>
    <w:rsid w:val="004A586E"/>
    <w:rsid w:val="004A6AEE"/>
    <w:rsid w:val="004B435F"/>
    <w:rsid w:val="004B72B1"/>
    <w:rsid w:val="004C367D"/>
    <w:rsid w:val="004E6904"/>
    <w:rsid w:val="004F388B"/>
    <w:rsid w:val="00503A04"/>
    <w:rsid w:val="005050C3"/>
    <w:rsid w:val="00516141"/>
    <w:rsid w:val="0051662F"/>
    <w:rsid w:val="0051769C"/>
    <w:rsid w:val="005201AA"/>
    <w:rsid w:val="00552173"/>
    <w:rsid w:val="00552356"/>
    <w:rsid w:val="00552530"/>
    <w:rsid w:val="00560EA0"/>
    <w:rsid w:val="005719DA"/>
    <w:rsid w:val="005752CD"/>
    <w:rsid w:val="00576122"/>
    <w:rsid w:val="005825F4"/>
    <w:rsid w:val="0058798A"/>
    <w:rsid w:val="00590765"/>
    <w:rsid w:val="00595303"/>
    <w:rsid w:val="005A0C48"/>
    <w:rsid w:val="005A2721"/>
    <w:rsid w:val="005B68EA"/>
    <w:rsid w:val="005B71C7"/>
    <w:rsid w:val="005C6CD3"/>
    <w:rsid w:val="005D445E"/>
    <w:rsid w:val="005D5233"/>
    <w:rsid w:val="005D6DD9"/>
    <w:rsid w:val="005E09DE"/>
    <w:rsid w:val="005E4301"/>
    <w:rsid w:val="005F480D"/>
    <w:rsid w:val="005F5561"/>
    <w:rsid w:val="00601E9C"/>
    <w:rsid w:val="0060577B"/>
    <w:rsid w:val="006115DD"/>
    <w:rsid w:val="006356F0"/>
    <w:rsid w:val="006374EC"/>
    <w:rsid w:val="00643A39"/>
    <w:rsid w:val="006460F1"/>
    <w:rsid w:val="00656D6E"/>
    <w:rsid w:val="00665227"/>
    <w:rsid w:val="00676E15"/>
    <w:rsid w:val="00680892"/>
    <w:rsid w:val="00683898"/>
    <w:rsid w:val="006860AE"/>
    <w:rsid w:val="00687EB8"/>
    <w:rsid w:val="00693D12"/>
    <w:rsid w:val="00695840"/>
    <w:rsid w:val="006A3180"/>
    <w:rsid w:val="006A4464"/>
    <w:rsid w:val="006B0323"/>
    <w:rsid w:val="006B10B6"/>
    <w:rsid w:val="006C14FD"/>
    <w:rsid w:val="006C3E50"/>
    <w:rsid w:val="006C60E6"/>
    <w:rsid w:val="006D4FFF"/>
    <w:rsid w:val="006D6021"/>
    <w:rsid w:val="006E67FF"/>
    <w:rsid w:val="006F1AD3"/>
    <w:rsid w:val="00702E12"/>
    <w:rsid w:val="00707BDA"/>
    <w:rsid w:val="0071468A"/>
    <w:rsid w:val="00716ECA"/>
    <w:rsid w:val="007175D1"/>
    <w:rsid w:val="00727FC9"/>
    <w:rsid w:val="00740D75"/>
    <w:rsid w:val="007602A3"/>
    <w:rsid w:val="0077324E"/>
    <w:rsid w:val="00781883"/>
    <w:rsid w:val="0078263E"/>
    <w:rsid w:val="00784C30"/>
    <w:rsid w:val="0079275D"/>
    <w:rsid w:val="00792C4B"/>
    <w:rsid w:val="00793FDE"/>
    <w:rsid w:val="007B7C42"/>
    <w:rsid w:val="007D4EBF"/>
    <w:rsid w:val="007E0317"/>
    <w:rsid w:val="007E2E5D"/>
    <w:rsid w:val="007E52AA"/>
    <w:rsid w:val="007F64DC"/>
    <w:rsid w:val="00813EBE"/>
    <w:rsid w:val="008269DD"/>
    <w:rsid w:val="0083590E"/>
    <w:rsid w:val="00841DA0"/>
    <w:rsid w:val="00851E9E"/>
    <w:rsid w:val="00857A86"/>
    <w:rsid w:val="00891DE9"/>
    <w:rsid w:val="0089455E"/>
    <w:rsid w:val="008A02BF"/>
    <w:rsid w:val="008A5401"/>
    <w:rsid w:val="008B086E"/>
    <w:rsid w:val="008B5B62"/>
    <w:rsid w:val="008C1CCF"/>
    <w:rsid w:val="008C61EA"/>
    <w:rsid w:val="008C76E5"/>
    <w:rsid w:val="008D152E"/>
    <w:rsid w:val="008D4D91"/>
    <w:rsid w:val="008D5D1E"/>
    <w:rsid w:val="008E7894"/>
    <w:rsid w:val="008E7D56"/>
    <w:rsid w:val="008F21AF"/>
    <w:rsid w:val="008F267A"/>
    <w:rsid w:val="008F5BA5"/>
    <w:rsid w:val="009008D0"/>
    <w:rsid w:val="00900B92"/>
    <w:rsid w:val="009034E7"/>
    <w:rsid w:val="009149CD"/>
    <w:rsid w:val="00921249"/>
    <w:rsid w:val="00936AA5"/>
    <w:rsid w:val="00943F7E"/>
    <w:rsid w:val="00946E91"/>
    <w:rsid w:val="009545B1"/>
    <w:rsid w:val="00962F70"/>
    <w:rsid w:val="00966C2B"/>
    <w:rsid w:val="00971405"/>
    <w:rsid w:val="00975C24"/>
    <w:rsid w:val="009765A2"/>
    <w:rsid w:val="009835F5"/>
    <w:rsid w:val="00986D8B"/>
    <w:rsid w:val="00991170"/>
    <w:rsid w:val="009A2BBE"/>
    <w:rsid w:val="009B3475"/>
    <w:rsid w:val="009B73BA"/>
    <w:rsid w:val="009C69E9"/>
    <w:rsid w:val="009D08B2"/>
    <w:rsid w:val="009D4455"/>
    <w:rsid w:val="009D5016"/>
    <w:rsid w:val="009D6806"/>
    <w:rsid w:val="009F74FA"/>
    <w:rsid w:val="00A11941"/>
    <w:rsid w:val="00A201E7"/>
    <w:rsid w:val="00A21BB1"/>
    <w:rsid w:val="00A2254F"/>
    <w:rsid w:val="00A23E1C"/>
    <w:rsid w:val="00A26936"/>
    <w:rsid w:val="00A41E1F"/>
    <w:rsid w:val="00A41FB3"/>
    <w:rsid w:val="00A50D20"/>
    <w:rsid w:val="00A520FA"/>
    <w:rsid w:val="00A54C56"/>
    <w:rsid w:val="00A54D13"/>
    <w:rsid w:val="00A63668"/>
    <w:rsid w:val="00A66484"/>
    <w:rsid w:val="00A7550C"/>
    <w:rsid w:val="00A83DC5"/>
    <w:rsid w:val="00AA6E0C"/>
    <w:rsid w:val="00AB03FA"/>
    <w:rsid w:val="00AD0DDD"/>
    <w:rsid w:val="00AD5E03"/>
    <w:rsid w:val="00AD674F"/>
    <w:rsid w:val="00AD6FA4"/>
    <w:rsid w:val="00AE0AEB"/>
    <w:rsid w:val="00AE3BC9"/>
    <w:rsid w:val="00AE5120"/>
    <w:rsid w:val="00AF1657"/>
    <w:rsid w:val="00AF2EB8"/>
    <w:rsid w:val="00AF734B"/>
    <w:rsid w:val="00AF7C56"/>
    <w:rsid w:val="00B0139C"/>
    <w:rsid w:val="00B0733F"/>
    <w:rsid w:val="00B111B8"/>
    <w:rsid w:val="00B169BD"/>
    <w:rsid w:val="00B20006"/>
    <w:rsid w:val="00B264EA"/>
    <w:rsid w:val="00B32061"/>
    <w:rsid w:val="00B32629"/>
    <w:rsid w:val="00B564DB"/>
    <w:rsid w:val="00B56A45"/>
    <w:rsid w:val="00B620F3"/>
    <w:rsid w:val="00B70F12"/>
    <w:rsid w:val="00B75502"/>
    <w:rsid w:val="00B8126E"/>
    <w:rsid w:val="00B82456"/>
    <w:rsid w:val="00BA61C7"/>
    <w:rsid w:val="00BB73CE"/>
    <w:rsid w:val="00BD1EBB"/>
    <w:rsid w:val="00BE2984"/>
    <w:rsid w:val="00BE4EE3"/>
    <w:rsid w:val="00BF2955"/>
    <w:rsid w:val="00C0297E"/>
    <w:rsid w:val="00C10926"/>
    <w:rsid w:val="00C23251"/>
    <w:rsid w:val="00C27AFB"/>
    <w:rsid w:val="00C43AAF"/>
    <w:rsid w:val="00C43B1F"/>
    <w:rsid w:val="00C4623F"/>
    <w:rsid w:val="00C55F8D"/>
    <w:rsid w:val="00C621A0"/>
    <w:rsid w:val="00C658FF"/>
    <w:rsid w:val="00C73D97"/>
    <w:rsid w:val="00C80839"/>
    <w:rsid w:val="00C80E7D"/>
    <w:rsid w:val="00C81B30"/>
    <w:rsid w:val="00C83833"/>
    <w:rsid w:val="00C87451"/>
    <w:rsid w:val="00C93F8A"/>
    <w:rsid w:val="00C96B92"/>
    <w:rsid w:val="00CA0F5D"/>
    <w:rsid w:val="00CA23FC"/>
    <w:rsid w:val="00CA4AE8"/>
    <w:rsid w:val="00CB7F34"/>
    <w:rsid w:val="00CC5C45"/>
    <w:rsid w:val="00CE0F5D"/>
    <w:rsid w:val="00CE5229"/>
    <w:rsid w:val="00CE63B5"/>
    <w:rsid w:val="00CE6DB4"/>
    <w:rsid w:val="00CF076B"/>
    <w:rsid w:val="00CF52D3"/>
    <w:rsid w:val="00D01149"/>
    <w:rsid w:val="00D014D1"/>
    <w:rsid w:val="00D051DA"/>
    <w:rsid w:val="00D05A5A"/>
    <w:rsid w:val="00D06709"/>
    <w:rsid w:val="00D200C7"/>
    <w:rsid w:val="00D2361B"/>
    <w:rsid w:val="00D31A1A"/>
    <w:rsid w:val="00D33D33"/>
    <w:rsid w:val="00D3427E"/>
    <w:rsid w:val="00D36F9B"/>
    <w:rsid w:val="00D56E42"/>
    <w:rsid w:val="00D6015A"/>
    <w:rsid w:val="00D64D06"/>
    <w:rsid w:val="00D66A10"/>
    <w:rsid w:val="00D74C88"/>
    <w:rsid w:val="00D8353B"/>
    <w:rsid w:val="00D86475"/>
    <w:rsid w:val="00D87AC9"/>
    <w:rsid w:val="00D97ABA"/>
    <w:rsid w:val="00DA09C6"/>
    <w:rsid w:val="00DA3E42"/>
    <w:rsid w:val="00DA5EA6"/>
    <w:rsid w:val="00DB03DA"/>
    <w:rsid w:val="00DB49E6"/>
    <w:rsid w:val="00DC283C"/>
    <w:rsid w:val="00DE0A5C"/>
    <w:rsid w:val="00DE0EFB"/>
    <w:rsid w:val="00DE3F7F"/>
    <w:rsid w:val="00DF1CB4"/>
    <w:rsid w:val="00DF59D6"/>
    <w:rsid w:val="00E063B1"/>
    <w:rsid w:val="00E14266"/>
    <w:rsid w:val="00E2316B"/>
    <w:rsid w:val="00E244FF"/>
    <w:rsid w:val="00E25946"/>
    <w:rsid w:val="00E42EF7"/>
    <w:rsid w:val="00E45399"/>
    <w:rsid w:val="00E52513"/>
    <w:rsid w:val="00E5442C"/>
    <w:rsid w:val="00E61EC4"/>
    <w:rsid w:val="00E6646F"/>
    <w:rsid w:val="00E7462A"/>
    <w:rsid w:val="00E80F88"/>
    <w:rsid w:val="00E817F5"/>
    <w:rsid w:val="00E818A1"/>
    <w:rsid w:val="00E852D8"/>
    <w:rsid w:val="00E90D82"/>
    <w:rsid w:val="00E90F31"/>
    <w:rsid w:val="00EA5A3D"/>
    <w:rsid w:val="00EA69D7"/>
    <w:rsid w:val="00EB0F22"/>
    <w:rsid w:val="00EB4952"/>
    <w:rsid w:val="00EB4D1A"/>
    <w:rsid w:val="00EB52EF"/>
    <w:rsid w:val="00ED6180"/>
    <w:rsid w:val="00EE148D"/>
    <w:rsid w:val="00EE4660"/>
    <w:rsid w:val="00EE4A11"/>
    <w:rsid w:val="00EE7181"/>
    <w:rsid w:val="00EE7D0A"/>
    <w:rsid w:val="00EF3127"/>
    <w:rsid w:val="00EF43CB"/>
    <w:rsid w:val="00F107A1"/>
    <w:rsid w:val="00F112B0"/>
    <w:rsid w:val="00F12FED"/>
    <w:rsid w:val="00F30D01"/>
    <w:rsid w:val="00F42428"/>
    <w:rsid w:val="00F438F0"/>
    <w:rsid w:val="00F608A5"/>
    <w:rsid w:val="00F64142"/>
    <w:rsid w:val="00F65981"/>
    <w:rsid w:val="00F75AB5"/>
    <w:rsid w:val="00F75D38"/>
    <w:rsid w:val="00F76BCD"/>
    <w:rsid w:val="00F81BB7"/>
    <w:rsid w:val="00F83930"/>
    <w:rsid w:val="00F937EE"/>
    <w:rsid w:val="00FA03BB"/>
    <w:rsid w:val="00FA4DB0"/>
    <w:rsid w:val="00FA5BFC"/>
    <w:rsid w:val="00FB7AED"/>
    <w:rsid w:val="00FC4955"/>
    <w:rsid w:val="00FC57C3"/>
    <w:rsid w:val="00FD160C"/>
    <w:rsid w:val="00FD36F6"/>
    <w:rsid w:val="00FD6DDB"/>
    <w:rsid w:val="00FE012B"/>
    <w:rsid w:val="00FF0427"/>
    <w:rsid w:val="00FF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  <w:style w:type="character" w:styleId="ae">
    <w:name w:val="annotation reference"/>
    <w:basedOn w:val="a1"/>
    <w:uiPriority w:val="99"/>
    <w:semiHidden/>
    <w:rsid w:val="005C6CD3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rsid w:val="005C6CD3"/>
    <w:rPr>
      <w:szCs w:val="20"/>
    </w:rPr>
  </w:style>
  <w:style w:type="character" w:customStyle="1" w:styleId="af0">
    <w:name w:val="טקסט הערה תו"/>
    <w:basedOn w:val="a1"/>
    <w:link w:val="af"/>
    <w:uiPriority w:val="99"/>
    <w:semiHidden/>
    <w:rsid w:val="005C6CD3"/>
    <w:rPr>
      <w:rFonts w:cstheme="minorHAnsi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C6CD3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C6CD3"/>
    <w:rPr>
      <w:rFonts w:cs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benbar101@gmail.com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A66760-6526-4521-840F-038872BD8C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2022-08-09T18:15:00Z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
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pPr w:leftFromText="180" w:rightFromText="180" w:vertAnchor="text" w:horzAnchor="page" w:tblpX="1" w:tblpY="-13676"/>
        <w:tblW w:w="122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665"/>
        <w:gridCol w:w="25"/>
        <w:gridCol w:w="4550"/>
      </w:tblGrid>
      <w:tr w:rsidR="00BF2955" w:rsidRPr="00676E15" w14:paraId="09CE0744" w14:textId="77777777" w:rsidTr="00BF2955">
        <w:trPr>
          <w:trHeight w:val="90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6FD39778" w14:textId="6C9D3BFC" w:rsidR="00BF2955" w:rsidRPr="00A63668" w:rsidRDefault="00BF2955" w:rsidP="003462C6">
            <w:pPr>
              <w:pStyle w:val="1"/>
              <w:jc w:val="left"/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10"/>
                <w:szCs w:val="10"/>
                <w:rtl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</w:t>
            </w:r>
          </w:p>
          <w:p w14:paraId="67132E2D" w14:textId="77777777" w:rsidR="00BF2955" w:rsidRPr="00A63668" w:rsidRDefault="00BF2955" w:rsidP="00A63668"/>
          <w:p w14:paraId="7E3D6BC3" w14:textId="69D318F1" w:rsidR="00BF2955" w:rsidRPr="00676E15" w:rsidRDefault="00BF2955" w:rsidP="003462C6">
            <w:pPr>
              <w:pStyle w:val="1"/>
              <w:jc w:val="left"/>
              <w:rPr>
                <w:rFonts w:ascii="Cambria" w:hAnsi="Cambria" w:cstheme="majorBidi"/>
                <w:b w:val="0"/>
                <w:bCs/>
                <w:caps w:val="0"/>
                <w:color w:val="A6A6A6" w:themeColor="background1" w:themeShade="A6"/>
                <w:sz w:val="52"/>
                <w:szCs w:val="52"/>
              </w:rPr>
            </w:pPr>
            <w:r w:rsidRPr="00676E15">
              <w:rPr>
                <w:rFonts w:ascii="Cambria" w:hAnsi="Cambria" w:cs="Poppins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 xml:space="preserve">    </w:t>
            </w:r>
            <w:r w:rsidRPr="00676E15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Ben Ba</w:t>
            </w:r>
            <w:r w:rsidR="00AC164C">
              <w:rPr>
                <w:rFonts w:ascii="Cambria" w:hAnsi="Cambria" w:cstheme="majorBidi"/>
                <w:b w:val="0"/>
                <w:bCs/>
                <w:caps w:val="0"/>
                <w:color w:val="FFFFFF" w:themeColor="background1"/>
                <w:sz w:val="52"/>
                <w:szCs w:val="52"/>
              </w:rPr>
              <w:t>r</w:t>
            </w:r>
          </w:p>
        </w:tc>
      </w:tr>
      <w:tr w:rsidR="00BF2955" w:rsidRPr="00676E15" w14:paraId="5BE70BA9" w14:textId="77777777" w:rsidTr="00BF2955">
        <w:trPr>
          <w:trHeight w:val="1160"/>
        </w:trPr>
        <w:tc>
          <w:tcPr>
            <w:tcW w:w="12240" w:type="dxa"/>
            <w:gridSpan w:val="3"/>
            <w:shd w:val="clear" w:color="auto" w:fill="212C41" w:themeFill="text2" w:themeFillShade="BF"/>
          </w:tcPr>
          <w:p w14:paraId="41E89E29" w14:textId="0B5FA08A" w:rsidR="00BF2955" w:rsidRPr="0005572F" w:rsidRDefault="00BF2955" w:rsidP="003462C6">
            <w:pPr>
              <w:pStyle w:val="1"/>
              <w:jc w:val="left"/>
              <w:rPr>
                <w:rFonts w:ascii="Cambria" w:hAnsi="Cambria" w:cstheme="minorBidi"/>
                <w:b w:val="0"/>
                <w:bCs/>
                <w:caps w:val="0"/>
                <w:color w:val="BFBFBF" w:themeColor="background1" w:themeShade="BF"/>
                <w:sz w:val="28"/>
                <w:szCs w:val="28"/>
                <w:rtl/>
                <w:lang w:bidi="he-IL"/>
              </w:rPr>
            </w:pPr>
            <w:r w:rsidRPr="00676E15"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       </w:t>
            </w:r>
            <w:r>
              <w:rPr>
                <w:rFonts w:ascii="Cambria" w:hAnsi="Cambria" w:cs="Calibri"/>
                <w:b w:val="0"/>
                <w:bCs/>
                <w:caps w:val="0"/>
                <w:color w:val="auto"/>
                <w:sz w:val="24"/>
                <w:szCs w:val="24"/>
              </w:rPr>
              <w:t xml:space="preserve"> </w:t>
            </w:r>
            <w:r w:rsidRPr="00676E15">
              <w:rPr>
                <w:rFonts w:ascii="Cambria" w:hAnsi="Cambria" w:cs="Poppins"/>
                <w:b w:val="0"/>
                <w:bCs/>
                <w:caps w:val="0"/>
                <w:color w:val="BFBFBF" w:themeColor="background1" w:themeShade="BF"/>
                <w:sz w:val="28"/>
                <w:szCs w:val="28"/>
              </w:rPr>
              <w:t>Backend Python Engineer</w:t>
            </w:r>
          </w:p>
          <w:p w14:paraId="6B237068" w14:textId="5BAB2BF8" w:rsidR="00BF2955" w:rsidRPr="00676E15" w:rsidRDefault="0005572F" w:rsidP="003462C6">
            <w:pPr>
              <w:rPr>
                <w:rFonts w:ascii="Cambria" w:hAnsi="Cambria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5408" behindDoc="0" locked="0" layoutInCell="1" allowOverlap="1" wp14:anchorId="74BA07D7" wp14:editId="48C95738">
                  <wp:simplePos x="0" y="0"/>
                  <wp:positionH relativeFrom="column">
                    <wp:posOffset>3114122</wp:posOffset>
                  </wp:positionH>
                  <wp:positionV relativeFrom="paragraph">
                    <wp:posOffset>125095</wp:posOffset>
                  </wp:positionV>
                  <wp:extent cx="194650" cy="194650"/>
                  <wp:effectExtent l="0" t="0" r="0" b="0"/>
                  <wp:wrapNone/>
                  <wp:docPr id="4" name="Graphic 4" descr="Map with pi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Map with pin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50" cy="19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4384" behindDoc="0" locked="0" layoutInCell="1" allowOverlap="1" wp14:anchorId="235946BD" wp14:editId="557E6992">
                  <wp:simplePos x="0" y="0"/>
                  <wp:positionH relativeFrom="column">
                    <wp:posOffset>1541145</wp:posOffset>
                  </wp:positionH>
                  <wp:positionV relativeFrom="paragraph">
                    <wp:posOffset>121203</wp:posOffset>
                  </wp:positionV>
                  <wp:extent cx="180340" cy="180340"/>
                  <wp:effectExtent l="0" t="0" r="0" b="0"/>
                  <wp:wrapNone/>
                  <wp:docPr id="3" name="Graphic 3" descr="Email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Email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40" cy="180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 </w:t>
            </w:r>
          </w:p>
          <w:p w14:paraId="3FF96F67" w14:textId="79B1FC83" w:rsidR="00BF2955" w:rsidRPr="00D33D33" w:rsidRDefault="0005572F" w:rsidP="003462C6">
            <w:pPr>
              <w:rPr>
                <w:rFonts w:ascii="Cambria" w:hAnsi="Cambria" w:cstheme="minorBidi"/>
                <w:rtl/>
                <w:lang w:bidi="he-IL"/>
              </w:rPr>
            </w:pPr>
            <w:r w:rsidRPr="00676E15">
              <w:rPr>
                <w:rFonts w:ascii="Cambria" w:hAnsi="Cambria" w:cs="Calibri"/>
                <w:noProof/>
              </w:rPr>
              <w:drawing>
                <wp:anchor distT="0" distB="0" distL="114300" distR="114300" simplePos="0" relativeHeight="251663360" behindDoc="0" locked="0" layoutInCell="1" allowOverlap="1" wp14:anchorId="6569E95F" wp14:editId="24DDBDC5">
                  <wp:simplePos x="0" y="0"/>
                  <wp:positionH relativeFrom="column">
                    <wp:posOffset>276225</wp:posOffset>
                  </wp:positionH>
                  <wp:positionV relativeFrom="paragraph">
                    <wp:posOffset>8337</wp:posOffset>
                  </wp:positionV>
                  <wp:extent cx="152400" cy="152400"/>
                  <wp:effectExtent l="0" t="0" r="0" b="0"/>
                  <wp:wrapNone/>
                  <wp:docPr id="1" name="Graphic 1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Receiver with solid fill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F2955" w:rsidRPr="00676E15">
              <w:rPr>
                <w:rFonts w:ascii="Cambria" w:hAnsi="Cambria"/>
              </w:rPr>
              <w:t xml:space="preserve">             </w:t>
            </w:r>
            <w:r w:rsidR="00BF2955">
              <w:rPr>
                <w:rFonts w:ascii="Cambria" w:hAnsi="Cambria"/>
              </w:rPr>
              <w:t xml:space="preserve">  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 xml:space="preserve">+972-525756558           </w:t>
            </w:r>
            <w:r w:rsidR="00BF2955" w:rsidRPr="00676E15">
              <w:rPr>
                <w:rFonts w:ascii="Cambria" w:hAnsi="Cambria" w:cs="Calibri"/>
                <w:color w:val="BFBFBF" w:themeColor="background1" w:themeShade="BF"/>
              </w:rPr>
              <w:t xml:space="preserve"> </w:t>
            </w:r>
            <w:r w:rsidR="00BF2955">
              <w:rPr>
                <w:rFonts w:ascii="Cambria" w:hAnsi="Cambria" w:cs="Calibri" w:hint="cs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benbar101@gmail.com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lang w:bidi="he-IL"/>
              </w:rPr>
              <w:t xml:space="preserve">          </w:t>
            </w:r>
            <w:r w:rsidR="00BF2955" w:rsidRPr="00676E15">
              <w:rPr>
                <w:rFonts w:ascii="Cambria" w:hAnsi="Cambria" w:cs="Calibri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</w:rPr>
              <w:t>Kiryat Motzkin</w:t>
            </w:r>
            <w:r w:rsidR="00BF2955" w:rsidRPr="00676E15">
              <w:rPr>
                <w:rFonts w:ascii="Cambria" w:hAnsi="Cambria" w:cstheme="minorBidi"/>
                <w:color w:val="BFBFBF" w:themeColor="background1" w:themeShade="BF"/>
                <w:rtl/>
                <w:lang w:bidi="he-IL"/>
              </w:rPr>
              <w:t xml:space="preserve"> </w:t>
            </w:r>
            <w:r w:rsidR="00BF2955" w:rsidRPr="00676E15">
              <w:rPr>
                <w:rFonts w:ascii="Cambria" w:hAnsi="Cambria" w:cs="Poppins"/>
                <w:color w:val="BFBFBF" w:themeColor="background1" w:themeShade="BF"/>
                <w:rtl/>
                <w:lang w:bidi="he-IL"/>
              </w:rPr>
              <w:t xml:space="preserve"> 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highlight w:val="darkBlue"/>
              </w:rPr>
              <w:t>in</w:t>
            </w:r>
            <w:r w:rsidR="00D33D33">
              <w:rPr>
                <w:rFonts w:ascii="Cambria" w:hAnsi="Cambria" w:cs="Poppins"/>
                <w:b/>
                <w:bCs/>
              </w:rPr>
              <w:t xml:space="preserve"> </w:t>
            </w:r>
            <w:r w:rsidR="00D33D33" w:rsidRPr="00D33D33">
              <w:rPr>
                <w:rFonts w:ascii="Cambria" w:hAnsi="Cambria" w:cs="Poppins"/>
                <w:b/>
                <w:bCs/>
                <w:color w:val="A6A6A6" w:themeColor="background1" w:themeShade="A6"/>
              </w:rPr>
              <w:t xml:space="preserve"> </w:t>
            </w:r>
            <w:hyperlink r:id="rId16" w:history="1">
              <w:r w:rsidR="00D33D33" w:rsidRPr="0079275D">
                <w:rPr>
                  <w:rStyle w:val="Hyperlink"/>
                  <w:rFonts w:ascii="Cambria" w:hAnsi="Cambria" w:cs="Poppins"/>
                  <w:color w:val="A6A6A6" w:themeColor="background1" w:themeShade="A6"/>
                  <w:u w:val="none"/>
                </w:rPr>
                <w:t>https://www.linkedin.com/in/ben-bar/</w:t>
              </w:r>
            </w:hyperlink>
          </w:p>
        </w:tc>
      </w:tr>
      <w:tr w:rsidR="00BF2955" w:rsidRPr="00676E15" w14:paraId="008FE831" w14:textId="77777777" w:rsidTr="00BF2955">
        <w:trPr>
          <w:trHeight w:val="558"/>
        </w:trPr>
        <w:tc>
          <w:tcPr>
            <w:tcW w:w="7665" w:type="dxa"/>
            <w:vAlign w:val="bottom"/>
          </w:tcPr>
          <w:p w14:paraId="7DA59DBB" w14:textId="3D21D724" w:rsidR="00BF2955" w:rsidRPr="008F267A" w:rsidRDefault="00BF2955" w:rsidP="003462C6">
            <w:pPr>
              <w:pStyle w:val="3"/>
              <w:rPr>
                <w:rFonts w:ascii="Cambria" w:hAnsi="Cambria" w:cs="Poppins ExtraLight"/>
                <w:b w:val="0"/>
                <w:bCs/>
                <w:caps w:val="0"/>
                <w:sz w:val="32"/>
                <w:szCs w:val="32"/>
              </w:rPr>
            </w:pPr>
            <w:r w:rsidRPr="00676E15">
              <w:rPr>
                <w:rFonts w:ascii="Cambria" w:hAnsi="Cambria" w:cs="Calibri"/>
              </w:rPr>
              <w:t xml:space="preserve">    </w:t>
            </w:r>
            <w:r w:rsidRPr="00676E15">
              <w:rPr>
                <w:rFonts w:ascii="Cambria" w:hAnsi="Cambria" w:cs="Calibri"/>
                <w:caps w:val="0"/>
              </w:rPr>
              <w:t xml:space="preserve"> </w:t>
            </w:r>
            <w:r w:rsidRPr="008F267A">
              <w:rPr>
                <w:rFonts w:ascii="Cambria" w:hAnsi="Cambria" w:cs="Poppins ExtraLight"/>
                <w:b w:val="0"/>
                <w:bCs/>
                <w:caps w:val="0"/>
                <w:color w:val="161D2B" w:themeColor="text2" w:themeShade="80"/>
                <w:sz w:val="32"/>
                <w:szCs w:val="32"/>
              </w:rPr>
              <w:t>Profile</w:t>
            </w:r>
          </w:p>
        </w:tc>
        <w:tc>
          <w:tcPr>
            <w:tcW w:w="25" w:type="dxa"/>
            <w:tcBorders>
              <w:right w:val="single" w:sz="4" w:space="0" w:color="auto"/>
            </w:tcBorders>
            <w:vAlign w:val="bottom"/>
          </w:tcPr>
          <w:p w14:paraId="55A10C8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0007202A" w14:textId="77777777" w:rsidR="00BF2955" w:rsidRPr="0071468A" w:rsidRDefault="00BF2955" w:rsidP="00BF2955">
            <w:pPr>
              <w:rPr>
                <w:rFonts w:ascii="Cambria" w:hAnsi="Cambria" w:cs="Calibri"/>
                <w:sz w:val="10"/>
                <w:szCs w:val="10"/>
                <w:rtl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</w:p>
          <w:p w14:paraId="57267FA4" w14:textId="27A62FC4" w:rsidR="00BF2955" w:rsidRPr="008F267A" w:rsidRDefault="00BF2955" w:rsidP="00BF295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  <w:r>
              <w:rPr>
                <w:rFonts w:ascii="Cambria" w:hAnsi="Cambria" w:cs="Calibri" w:hint="cs"/>
                <w:sz w:val="32"/>
                <w:szCs w:val="32"/>
                <w:rtl/>
                <w:lang w:bidi="he-IL"/>
              </w:rPr>
              <w:t xml:space="preserve">  </w:t>
            </w:r>
            <w:r w:rsidR="00D33D33">
              <w:rPr>
                <w:rFonts w:ascii="Cambria" w:hAnsi="Cambria" w:cs="Calibri"/>
                <w:sz w:val="32"/>
                <w:szCs w:val="32"/>
              </w:rPr>
              <w:t>Personal Skills</w:t>
            </w:r>
          </w:p>
          <w:p w14:paraId="7AFBA5D8" w14:textId="77777777" w:rsidR="00BF2955" w:rsidRPr="008F21AF" w:rsidRDefault="00BF2955" w:rsidP="00BF2955">
            <w:pPr>
              <w:ind w:left="527" w:hanging="357"/>
              <w:rPr>
                <w:rFonts w:ascii="Cambria" w:hAnsi="Cambria" w:cs="Calibri"/>
                <w:sz w:val="8"/>
                <w:szCs w:val="8"/>
                <w:lang w:bidi="he-IL"/>
              </w:rPr>
            </w:pPr>
          </w:p>
          <w:p w14:paraId="6A97244D" w14:textId="342B7E6F" w:rsidR="00132AA7" w:rsidRPr="00132AA7" w:rsidRDefault="00132AA7" w:rsidP="00132AA7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Charismatic</w:t>
            </w:r>
          </w:p>
          <w:p w14:paraId="3F470860" w14:textId="5AF0FFEE" w:rsidR="00B75502" w:rsidRPr="00B75502" w:rsidRDefault="00B75502" w:rsidP="00B75502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Self-</w:t>
            </w:r>
            <w:r w:rsidR="0026289C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L</w:t>
            </w: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earning</w:t>
            </w:r>
          </w:p>
          <w:p w14:paraId="2316458F" w14:textId="5EAD73F9" w:rsidR="00BF2955" w:rsidRPr="001D6750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Excellent communication in a team</w:t>
            </w:r>
          </w:p>
          <w:p w14:paraId="229175F9" w14:textId="63DDD16F" w:rsidR="00076A6D" w:rsidRDefault="00076A6D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76A6D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Technical Communication</w:t>
            </w:r>
          </w:p>
          <w:p w14:paraId="015D3FAF" w14:textId="77777777" w:rsidR="00BF2955" w:rsidRDefault="00BF2955" w:rsidP="00BF2955">
            <w:pPr>
              <w:ind w:left="180"/>
              <w:rPr>
                <w:rFonts w:ascii="Cambria" w:hAnsi="Cambria" w:cs="Calibri"/>
                <w:bCs/>
                <w:szCs w:val="22"/>
              </w:rPr>
            </w:pPr>
          </w:p>
          <w:p w14:paraId="0C02ACF6" w14:textId="77777777" w:rsidR="00F112B0" w:rsidRDefault="00F112B0" w:rsidP="0071468A">
            <w:pPr>
              <w:rPr>
                <w:rFonts w:ascii="Cambria" w:hAnsi="Cambria" w:cs="Calibri"/>
                <w:bCs/>
                <w:szCs w:val="22"/>
              </w:rPr>
            </w:pPr>
          </w:p>
          <w:p w14:paraId="2C47FB4F" w14:textId="6BD27D75" w:rsidR="00BF2955" w:rsidRDefault="00D33D33" w:rsidP="00BF2955">
            <w:pPr>
              <w:ind w:left="180"/>
              <w:rPr>
                <w:rFonts w:ascii="Cambria" w:hAnsi="Cambria" w:cs="Calibri"/>
                <w:bCs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sz w:val="32"/>
                <w:szCs w:val="32"/>
              </w:rPr>
              <w:t>Professional Skills</w:t>
            </w:r>
          </w:p>
          <w:p w14:paraId="6080CA68" w14:textId="77777777" w:rsidR="00BF2955" w:rsidRPr="002121BD" w:rsidRDefault="00BF2955" w:rsidP="00BF2955">
            <w:pPr>
              <w:ind w:left="180"/>
              <w:rPr>
                <w:rFonts w:ascii="Cambria" w:hAnsi="Cambria" w:cs="Calibri"/>
                <w:bCs/>
                <w:sz w:val="10"/>
                <w:szCs w:val="10"/>
              </w:rPr>
            </w:pPr>
          </w:p>
          <w:p w14:paraId="35A1C444" w14:textId="4A79BA91" w:rsidR="00E817F5" w:rsidRPr="00E817F5" w:rsidRDefault="00076A6D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1D6750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Problem-solving </w:t>
            </w:r>
          </w:p>
          <w:p w14:paraId="5EA22B66" w14:textId="19F33F12" w:rsidR="00E817F5" w:rsidRP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Team Management</w:t>
            </w:r>
          </w:p>
          <w:p w14:paraId="1A766AE7" w14:textId="0E67D381" w:rsidR="00E817F5" w:rsidRPr="00076A6D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E817F5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Troubleshooting</w:t>
            </w:r>
          </w:p>
          <w:p w14:paraId="14A05541" w14:textId="77777777" w:rsidR="00F112B0" w:rsidRDefault="00F112B0" w:rsidP="0071468A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2780074E" w14:textId="490CB361" w:rsidR="00BF2955" w:rsidRDefault="00E817F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E817F5">
              <w:rPr>
                <w:rFonts w:ascii="Cambria" w:hAnsi="Cambria" w:cs="Calibri" w:hint="cs"/>
                <w:sz w:val="32"/>
                <w:szCs w:val="32"/>
                <w:lang w:bidi="he-IL"/>
              </w:rPr>
              <w:t>T</w:t>
            </w:r>
            <w:r w:rsidRPr="00E817F5">
              <w:rPr>
                <w:rFonts w:ascii="Cambria" w:hAnsi="Cambria" w:cs="Calibri"/>
                <w:sz w:val="32"/>
                <w:szCs w:val="32"/>
                <w:lang w:bidi="he-IL"/>
              </w:rPr>
              <w:t>echnical knowledge</w:t>
            </w:r>
          </w:p>
          <w:p w14:paraId="074A6044" w14:textId="77777777" w:rsidR="00E817F5" w:rsidRPr="00E817F5" w:rsidRDefault="00E817F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624BACDE" w14:textId="13A42FFC" w:rsidR="00E817F5" w:rsidRPr="000D5114" w:rsidRDefault="002A29DB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GO</w:t>
            </w:r>
          </w:p>
          <w:p w14:paraId="0C3398C5" w14:textId="77777777" w:rsidR="00E817F5" w:rsidRPr="000D5114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Python</w:t>
            </w:r>
          </w:p>
          <w:p w14:paraId="3278620F" w14:textId="77777777" w:rsidR="00E817F5" w:rsidRDefault="00E817F5" w:rsidP="00E817F5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0D5114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C, C++</w:t>
            </w:r>
          </w:p>
          <w:p w14:paraId="68583824" w14:textId="77777777" w:rsidR="00E817F5" w:rsidRPr="00E817F5" w:rsidRDefault="00E817F5" w:rsidP="00E817F5">
            <w:pPr>
              <w:rPr>
                <w:rFonts w:ascii="Cambria" w:hAnsi="Cambria" w:cs="Calibri"/>
                <w:sz w:val="32"/>
                <w:szCs w:val="32"/>
                <w:lang w:bidi="he-IL"/>
              </w:rPr>
            </w:pPr>
          </w:p>
          <w:p w14:paraId="75A4F76D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11787C">
              <w:rPr>
                <w:rFonts w:ascii="Cambria" w:hAnsi="Cambria" w:cs="Calibri"/>
                <w:sz w:val="32"/>
                <w:szCs w:val="32"/>
                <w:lang w:bidi="he-IL"/>
              </w:rPr>
              <w:t>Languages</w:t>
            </w:r>
          </w:p>
          <w:p w14:paraId="54B5045C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0DB34CDB" w14:textId="4E1B5A13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Hebrew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native proficiency</w:t>
            </w:r>
          </w:p>
          <w:p w14:paraId="32981FD6" w14:textId="6E517B45" w:rsidR="00BF2955" w:rsidRPr="00D33D33" w:rsidRDefault="00BF2955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English</w:t>
            </w:r>
            <w:r w:rsidR="00D33D33"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-</w:t>
            </w:r>
            <w:r w:rsidRPr="00D33D33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 xml:space="preserve"> bilingual proficiency</w:t>
            </w:r>
          </w:p>
          <w:p w14:paraId="0600F470" w14:textId="0D8D0A85" w:rsidR="00E817F5" w:rsidRDefault="00E817F5" w:rsidP="00E817F5">
            <w:pPr>
              <w:rPr>
                <w:rFonts w:ascii="Cambria" w:hAnsi="Cambria" w:cs="Calibri"/>
                <w:sz w:val="24"/>
                <w:lang w:bidi="he-IL"/>
              </w:rPr>
            </w:pPr>
          </w:p>
          <w:p w14:paraId="1E9AE589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32"/>
                <w:szCs w:val="32"/>
                <w:lang w:bidi="he-IL"/>
              </w:rPr>
            </w:pPr>
            <w:r w:rsidRPr="008B5B62">
              <w:rPr>
                <w:rFonts w:ascii="Cambria" w:hAnsi="Cambria" w:cs="Calibri"/>
                <w:sz w:val="32"/>
                <w:szCs w:val="32"/>
                <w:lang w:bidi="he-IL"/>
              </w:rPr>
              <w:t>Hobbies</w:t>
            </w:r>
          </w:p>
          <w:p w14:paraId="37647024" w14:textId="77777777" w:rsidR="00BF2955" w:rsidRDefault="00BF2955" w:rsidP="00BF2955">
            <w:pPr>
              <w:ind w:left="527" w:hanging="357"/>
              <w:rPr>
                <w:rFonts w:ascii="Cambria" w:hAnsi="Cambria" w:cs="Calibri"/>
                <w:sz w:val="10"/>
                <w:szCs w:val="10"/>
                <w:lang w:bidi="he-IL"/>
              </w:rPr>
            </w:pPr>
          </w:p>
          <w:p w14:paraId="1000DCDA" w14:textId="77777777" w:rsidR="0083590E" w:rsidRPr="0083590E" w:rsidRDefault="0083590E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 w:cs="Calibri"/>
                <w:bCs/>
                <w:caps w:val="0"/>
                <w:color w:val="auto"/>
                <w:sz w:val="24"/>
              </w:rPr>
            </w:pPr>
            <w:r w:rsidRPr="0083590E"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Vinyl Collecting</w:t>
            </w:r>
          </w:p>
          <w:p w14:paraId="1E69E7EA" w14:textId="7E24BB69" w:rsidR="00BF2955" w:rsidRPr="0083590E" w:rsidRDefault="00F112B0" w:rsidP="00076A6D">
            <w:pPr>
              <w:pStyle w:val="a"/>
              <w:numPr>
                <w:ilvl w:val="0"/>
                <w:numId w:val="27"/>
              </w:numPr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 w:cs="Calibri"/>
                <w:bCs/>
                <w:caps w:val="0"/>
                <w:color w:val="auto"/>
                <w:sz w:val="24"/>
              </w:rPr>
              <w:t>D&amp;D</w:t>
            </w:r>
          </w:p>
        </w:tc>
      </w:tr>
      <w:tr w:rsidR="00BF2955" w:rsidRPr="00676E15" w14:paraId="1567AB07" w14:textId="77777777" w:rsidTr="00BF2955">
        <w:trPr>
          <w:trHeight w:val="1332"/>
        </w:trPr>
        <w:tc>
          <w:tcPr>
            <w:tcW w:w="7665" w:type="dxa"/>
            <w:tcBorders>
              <w:bottom w:val="single" w:sz="4" w:space="0" w:color="auto"/>
            </w:tcBorders>
          </w:tcPr>
          <w:p w14:paraId="16DCC343" w14:textId="00C5D68B" w:rsidR="00BF2955" w:rsidRPr="003462C6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color w:val="auto"/>
                <w:sz w:val="16"/>
                <w:szCs w:val="16"/>
              </w:rPr>
            </w:pPr>
            <w:r w:rsidRPr="00676E15">
              <w:rPr>
                <w:rFonts w:ascii="Cambria" w:hAnsi="Cambria" w:cs="Calibri"/>
                <w:color w:val="auto"/>
              </w:rPr>
              <w:t xml:space="preserve">     </w:t>
            </w:r>
            <w:r>
              <w:rPr>
                <w:rFonts w:ascii="Cambria" w:hAnsi="Cambria" w:cs="Calibri"/>
                <w:color w:val="auto"/>
              </w:rPr>
              <w:t xml:space="preserve">  </w:t>
            </w:r>
          </w:p>
          <w:p w14:paraId="2BCB4D5C" w14:textId="02462D96" w:rsidR="00BF2955" w:rsidRPr="009B73BA" w:rsidRDefault="00BF2955" w:rsidP="003462C6">
            <w:pPr>
              <w:pStyle w:val="Text"/>
              <w:shd w:val="clear" w:color="auto" w:fill="FFFFFF" w:themeFill="background1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8F267A">
              <w:rPr>
                <w:rFonts w:ascii="Cambria" w:hAnsi="Cambria" w:cs="Calibri"/>
              </w:rPr>
              <w:t xml:space="preserve">       </w:t>
            </w: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A freshly discharged NOC team leader technician from David Sling.</w:t>
            </w:r>
          </w:p>
          <w:p w14:paraId="3721CBB5" w14:textId="1CC66610" w:rsidR="00BF2955" w:rsidRPr="009B73BA" w:rsidRDefault="00BF2955" w:rsidP="003462C6">
            <w:pPr>
              <w:pStyle w:val="Text"/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Currently shifting to the world of backend development based on</w:t>
            </w:r>
          </w:p>
          <w:p w14:paraId="316386AF" w14:textId="2DF99BEA" w:rsidR="00BF2955" w:rsidRPr="000E3075" w:rsidRDefault="00BF2955" w:rsidP="000E3075">
            <w:pPr>
              <w:pStyle w:val="Text"/>
              <w:rPr>
                <w:rFonts w:ascii="Cambria" w:hAnsi="Cambria" w:cs="Calibri"/>
                <w:bCs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      Python, Django, etc.</w:t>
            </w:r>
          </w:p>
        </w:tc>
        <w:tc>
          <w:tcPr>
            <w:tcW w:w="25" w:type="dxa"/>
            <w:vMerge w:val="restart"/>
            <w:tcBorders>
              <w:right w:val="single" w:sz="4" w:space="0" w:color="auto"/>
            </w:tcBorders>
            <w:vAlign w:val="center"/>
          </w:tcPr>
          <w:p w14:paraId="5232B8C2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37C4CAC7" w14:textId="776775FE" w:rsidR="00BF2955" w:rsidRPr="008B5B62" w:rsidRDefault="00BF2955" w:rsidP="008B5B62">
            <w:pPr>
              <w:pStyle w:val="a"/>
              <w:numPr>
                <w:ilvl w:val="0"/>
                <w:numId w:val="26"/>
              </w:numPr>
              <w:rPr>
                <w:rFonts w:ascii="Cambria" w:hAnsi="Cambria" w:cs="Calibri"/>
                <w:sz w:val="24"/>
                <w:lang w:bidi="he-IL"/>
              </w:rPr>
            </w:pPr>
          </w:p>
        </w:tc>
      </w:tr>
      <w:tr w:rsidR="00BF2955" w:rsidRPr="00676E15" w14:paraId="37CAAAD1" w14:textId="77777777" w:rsidTr="00BF2955">
        <w:trPr>
          <w:trHeight w:val="567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4518F14D" w14:textId="658E8582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Education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68EDF4EE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BDA4620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2BC4590B" w14:textId="77777777" w:rsidTr="00DA3E42">
        <w:trPr>
          <w:trHeight w:val="5013"/>
        </w:trPr>
        <w:tc>
          <w:tcPr>
            <w:tcW w:w="7665" w:type="dxa"/>
            <w:tcBorders>
              <w:bottom w:val="single" w:sz="4" w:space="0" w:color="auto"/>
            </w:tcBorders>
          </w:tcPr>
          <w:p w14:paraId="28BEFD1A" w14:textId="77777777" w:rsidR="00BF2955" w:rsidRPr="009B73BA" w:rsidRDefault="00BF2955" w:rsidP="000E3075">
            <w:pPr>
              <w:pStyle w:val="Dates"/>
              <w:ind w:left="0"/>
              <w:rPr>
                <w:rFonts w:ascii="Cambria" w:hAnsi="Cambria" w:cs="Calibri"/>
                <w:color w:val="auto"/>
                <w:sz w:val="10"/>
                <w:szCs w:val="10"/>
                <w:shd w:val="clear" w:color="auto" w:fill="FFFFFF"/>
              </w:rPr>
            </w:pPr>
          </w:p>
          <w:p w14:paraId="6EA8DD2D" w14:textId="10B1B4AB" w:rsidR="00BF2955" w:rsidRPr="000E3075" w:rsidRDefault="00BF2955" w:rsidP="000E3075">
            <w:pPr>
              <w:pStyle w:val="Dates"/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  <w:shd w:val="clear" w:color="auto" w:fill="FFFFFF"/>
              </w:rPr>
            </w:pPr>
            <w:r w:rsidRPr="008F267A">
              <w:rPr>
                <w:rFonts w:ascii="Cambria" w:hAnsi="Cambria" w:cs="Calibri"/>
                <w:color w:val="auto"/>
                <w:sz w:val="26"/>
                <w:szCs w:val="26"/>
                <w:shd w:val="clear" w:color="auto" w:fill="FFFFFF"/>
              </w:rPr>
              <w:t xml:space="preserve">      </w:t>
            </w:r>
            <w:r w:rsidRPr="008F267A">
              <w:rPr>
                <w:rFonts w:ascii="Cambria" w:hAnsi="Cambria" w:cs="Calibri"/>
                <w:color w:val="0D0D0D" w:themeColor="text1" w:themeTint="F2"/>
                <w:sz w:val="26"/>
                <w:szCs w:val="26"/>
                <w:shd w:val="clear" w:color="auto" w:fill="FFFFFF"/>
              </w:rPr>
              <w:t>High School</w:t>
            </w:r>
            <w:r w:rsidRPr="008F267A">
              <w:rPr>
                <w:rFonts w:ascii="Cambria" w:hAnsi="Cambria" w:cs="Calibri"/>
                <w:b w:val="0"/>
                <w:bCs/>
                <w:color w:val="0D0D0D" w:themeColor="text1" w:themeTint="F2"/>
                <w:sz w:val="26"/>
                <w:szCs w:val="26"/>
                <w:shd w:val="clear" w:color="auto" w:fill="FFFFFF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  <w:shd w:val="clear" w:color="auto" w:fill="FFFFFF"/>
              </w:rPr>
              <w:t>Sep 2016 – Jun 2019</w:t>
            </w:r>
          </w:p>
          <w:p w14:paraId="1DC75F92" w14:textId="6BF8D67B" w:rsidR="00BF2955" w:rsidRPr="000D5114" w:rsidRDefault="00BF2955" w:rsidP="000E3075">
            <w:pPr>
              <w:pStyle w:val="Dates"/>
              <w:ind w:left="501"/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</w:pPr>
            <w:r w:rsidRPr="000D5114">
              <w:rPr>
                <w:rFonts w:ascii="Cambria" w:eastAsiaTheme="majorEastAsia" w:hAnsi="Cambria" w:cs="Poppins"/>
                <w:b w:val="0"/>
                <w:bCs/>
                <w:color w:val="808080" w:themeColor="background1" w:themeShade="80"/>
                <w:sz w:val="24"/>
              </w:rPr>
              <w:t>ORT Motzkin, Kiryat Motzkin</w:t>
            </w:r>
          </w:p>
          <w:p w14:paraId="318B7ADD" w14:textId="52F78BEC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5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Math, Physics, English</w:t>
            </w:r>
          </w:p>
          <w:p w14:paraId="11483B2F" w14:textId="1D48B10F" w:rsidR="00BF2955" w:rsidRPr="009B73BA" w:rsidRDefault="003E6512" w:rsidP="000D5114">
            <w:pPr>
              <w:pStyle w:val="Dates"/>
              <w:numPr>
                <w:ilvl w:val="0"/>
                <w:numId w:val="2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10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units: computer science, designing and programming information systems</w:t>
            </w:r>
          </w:p>
          <w:p w14:paraId="48E1563E" w14:textId="77777777" w:rsidR="00BF2955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2"/>
                <w:szCs w:val="22"/>
              </w:rPr>
            </w:pPr>
          </w:p>
          <w:p w14:paraId="045DEF70" w14:textId="0251A19D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0E3075">
              <w:rPr>
                <w:rFonts w:ascii="Cambria" w:hAnsi="Cambria" w:cs="Calibri"/>
                <w:color w:val="auto"/>
                <w:sz w:val="26"/>
                <w:szCs w:val="26"/>
              </w:rPr>
              <w:t>Magshimim</w:t>
            </w:r>
            <w:r w:rsidRPr="000E3075">
              <w:rPr>
                <w:rFonts w:ascii="Cambria" w:hAnsi="Cambria" w:cs="Calibri"/>
                <w:b w:val="0"/>
                <w:bCs/>
                <w:color w:val="auto"/>
                <w:sz w:val="26"/>
                <w:szCs w:val="26"/>
              </w:rPr>
              <w:t xml:space="preserve">                                                         </w:t>
            </w:r>
            <w:r w:rsidRPr="000D5114">
              <w:rPr>
                <w:rFonts w:ascii="Cambria" w:hAnsi="Cambria" w:cs="Calibri"/>
                <w:b w:val="0"/>
                <w:bCs/>
                <w:color w:val="auto"/>
                <w:sz w:val="24"/>
              </w:rPr>
              <w:t>Sep 2016 – Jun 2019</w:t>
            </w:r>
          </w:p>
          <w:p w14:paraId="773BB876" w14:textId="49208E7D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01072290" w14:textId="3DDC69D2" w:rsidR="00BF2955" w:rsidRPr="000D5114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</w:pPr>
            <w:r w:rsidRPr="000D5114">
              <w:rPr>
                <w:rFonts w:ascii="Cambria" w:hAnsi="Cambria" w:cs="Calibri"/>
                <w:b w:val="0"/>
                <w:bCs/>
                <w:color w:val="808080" w:themeColor="background1" w:themeShade="80"/>
                <w:sz w:val="22"/>
                <w:szCs w:val="22"/>
              </w:rPr>
              <w:t>ORT Bialik, Kiryat Bialik</w:t>
            </w:r>
          </w:p>
          <w:p w14:paraId="670F29AE" w14:textId="77777777" w:rsidR="00BF2955" w:rsidRPr="00000751" w:rsidRDefault="00BF2955" w:rsidP="00962F70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4"/>
                <w:szCs w:val="4"/>
              </w:rPr>
            </w:pPr>
          </w:p>
          <w:p w14:paraId="612705C1" w14:textId="066AC2DD" w:rsidR="00BF2955" w:rsidRPr="009B73BA" w:rsidRDefault="006B10B6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lang w:bidi="he-IL"/>
              </w:rPr>
              <w:t>G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 xml:space="preserve">raduated 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6D6021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3-year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</w:t>
            </w:r>
            <w:r w:rsidR="00CF52D3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national cyber 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program </w:t>
            </w:r>
            <w:r w:rsidR="003B7812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in</w:t>
            </w:r>
            <w:r w:rsidR="00BF2955"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networking and programming.</w:t>
            </w:r>
          </w:p>
          <w:p w14:paraId="3114A198" w14:textId="0679A71E" w:rsidR="00BF2955" w:rsidRPr="009B73BA" w:rsidRDefault="00BF2955" w:rsidP="00000751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Passed the following courses with honors:</w:t>
            </w:r>
          </w:p>
          <w:p w14:paraId="54647081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Low-level programming in C.</w:t>
            </w:r>
          </w:p>
          <w:p w14:paraId="4EA835FF" w14:textId="77777777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Networks.</w:t>
            </w:r>
          </w:p>
          <w:p w14:paraId="37FE9CA1" w14:textId="67234202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Advanced low-level development in C ++.</w:t>
            </w:r>
          </w:p>
          <w:p w14:paraId="7F880DF2" w14:textId="2C3CEA8B" w:rsidR="00BF2955" w:rsidRPr="009B73BA" w:rsidRDefault="00BF2955" w:rsidP="00A54D13">
            <w:pPr>
              <w:pStyle w:val="Dates"/>
              <w:numPr>
                <w:ilvl w:val="0"/>
                <w:numId w:val="16"/>
              </w:numP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RE and Linux.</w:t>
            </w:r>
          </w:p>
          <w:p w14:paraId="2DBDA897" w14:textId="59DF3AC1" w:rsidR="00BF2955" w:rsidRPr="000D5114" w:rsidRDefault="000D5114" w:rsidP="000D5114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Helped and guided first years as a </w:t>
            </w:r>
            <w:r w:rsidR="0005572F">
              <w:rPr>
                <w:rFonts w:ascii="Cambria" w:hAnsi="Cambria" w:cs="Calibri"/>
                <w:b w:val="0"/>
                <w:bCs/>
                <w:color w:val="000000" w:themeColor="text1"/>
                <w:sz w:val="24"/>
                <w:lang w:bidi="he-IL"/>
              </w:rPr>
              <w:t>mentor</w:t>
            </w:r>
            <w:r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within my last year.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5FF976D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0518CC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D69D929" w14:textId="77777777" w:rsidTr="00BF2955">
        <w:trPr>
          <w:trHeight w:val="62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2698C21B" w14:textId="3A7625AF" w:rsidR="00BF2955" w:rsidRPr="008F267A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>
              <w:rPr>
                <w:rFonts w:ascii="Cambria" w:hAnsi="Cambria" w:cs="Calibri"/>
                <w:color w:val="auto"/>
              </w:rPr>
              <w:t xml:space="preserve">      </w:t>
            </w:r>
            <w:r w:rsidRPr="008F267A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Military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4D5B47BF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1DC3E3B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1E3C9043" w14:textId="77777777" w:rsidTr="00BF2955">
        <w:trPr>
          <w:trHeight w:val="1980"/>
        </w:trPr>
        <w:tc>
          <w:tcPr>
            <w:tcW w:w="7665" w:type="dxa"/>
            <w:tcBorders>
              <w:bottom w:val="single" w:sz="4" w:space="0" w:color="auto"/>
            </w:tcBorders>
          </w:tcPr>
          <w:p w14:paraId="368C9444" w14:textId="77777777" w:rsidR="00BF2955" w:rsidRPr="009B73BA" w:rsidRDefault="00BF2955" w:rsidP="009B73BA">
            <w:pPr>
              <w:pStyle w:val="Text"/>
              <w:ind w:left="0"/>
              <w:rPr>
                <w:rFonts w:ascii="Cambria" w:hAnsi="Cambria" w:cs="Calibri"/>
                <w:color w:val="auto"/>
                <w:sz w:val="8"/>
                <w:szCs w:val="8"/>
              </w:rPr>
            </w:pPr>
          </w:p>
          <w:p w14:paraId="5FCF1C08" w14:textId="3EFE6AD9" w:rsidR="00BF2955" w:rsidRDefault="00BF2955" w:rsidP="00A54D13">
            <w:pPr>
              <w:pStyle w:val="Text"/>
              <w:ind w:left="501"/>
              <w:rPr>
                <w:rFonts w:ascii="Cambria" w:hAnsi="Cambria" w:cs="Calibri"/>
                <w:color w:val="auto"/>
                <w:szCs w:val="22"/>
              </w:rPr>
            </w:pPr>
            <w:r>
              <w:rPr>
                <w:rFonts w:ascii="Cambria" w:hAnsi="Cambria" w:cs="Calibri" w:hint="cs"/>
                <w:color w:val="auto"/>
                <w:szCs w:val="22"/>
                <w:rtl/>
                <w:lang w:bidi="he-IL"/>
              </w:rPr>
              <w:t xml:space="preserve"> </w:t>
            </w:r>
            <w:r w:rsidRPr="007F64DC">
              <w:rPr>
                <w:rFonts w:ascii="Cambria" w:hAnsi="Cambria" w:cs="Calibri" w:hint="cs"/>
                <w:b/>
                <w:bCs/>
                <w:color w:val="auto"/>
                <w:sz w:val="26"/>
                <w:szCs w:val="26"/>
              </w:rPr>
              <w:t>G</w:t>
            </w:r>
            <w:r w:rsidRPr="007F64DC">
              <w:rPr>
                <w:rFonts w:ascii="Cambria" w:hAnsi="Cambria" w:cs="Calibri"/>
                <w:b/>
                <w:bCs/>
                <w:color w:val="auto"/>
                <w:sz w:val="26"/>
                <w:szCs w:val="26"/>
                <w:lang w:bidi="he-IL"/>
              </w:rPr>
              <w:t>rade A Technician</w:t>
            </w:r>
            <w:r w:rsidRPr="007F64DC">
              <w:rPr>
                <w:rFonts w:ascii="Cambria" w:hAnsi="Cambria" w:cs="Calibri"/>
                <w:color w:val="auto"/>
                <w:sz w:val="26"/>
                <w:szCs w:val="26"/>
              </w:rPr>
              <w:t xml:space="preserve">                                       </w:t>
            </w:r>
            <w:r w:rsidRPr="000D5114">
              <w:rPr>
                <w:rFonts w:ascii="Cambria" w:hAnsi="Cambria" w:cs="Calibri"/>
                <w:color w:val="auto"/>
                <w:sz w:val="24"/>
              </w:rPr>
              <w:t>Oct 2019 – Jun 2022</w:t>
            </w:r>
            <w:r w:rsidRPr="00A54D13">
              <w:rPr>
                <w:rFonts w:ascii="Cambria" w:hAnsi="Cambria" w:cs="Calibri"/>
                <w:color w:val="auto"/>
                <w:szCs w:val="22"/>
              </w:rPr>
              <w:t xml:space="preserve"> </w:t>
            </w:r>
          </w:p>
          <w:p w14:paraId="380C74BB" w14:textId="7653E2EA" w:rsidR="00BF2955" w:rsidRPr="009B3475" w:rsidRDefault="00BF2955" w:rsidP="00A54D13">
            <w:pPr>
              <w:pStyle w:val="Text"/>
              <w:ind w:left="501"/>
              <w:rPr>
                <w:rFonts w:ascii="Cambria" w:hAnsi="Cambria" w:cs="Calibri"/>
                <w:color w:val="A6A6A6" w:themeColor="background1" w:themeShade="A6"/>
                <w:szCs w:val="22"/>
                <w:rtl/>
              </w:rPr>
            </w:pPr>
            <w:r>
              <w:rPr>
                <w:rFonts w:ascii="Cambria" w:hAnsi="Cambria" w:cs="Calibri" w:hint="cs"/>
                <w:color w:val="A6A6A6" w:themeColor="background1" w:themeShade="A6"/>
                <w:szCs w:val="22"/>
                <w:rtl/>
                <w:lang w:bidi="he-IL"/>
              </w:rPr>
              <w:t xml:space="preserve"> </w:t>
            </w:r>
            <w:r w:rsidRPr="000D5114">
              <w:rPr>
                <w:rFonts w:ascii="Cambria" w:hAnsi="Cambria" w:cs="Calibri"/>
                <w:color w:val="808080" w:themeColor="background1" w:themeShade="80"/>
                <w:szCs w:val="22"/>
              </w:rPr>
              <w:t>Team Manager of Network Operations Center at David Sling</w:t>
            </w:r>
          </w:p>
          <w:p w14:paraId="2578A0CF" w14:textId="77777777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>
              <w:rPr>
                <w:rFonts w:ascii="Cambria" w:hAnsi="Cambria" w:cs="Calibri" w:hint="cs"/>
                <w:b w:val="0"/>
                <w:bCs/>
                <w:color w:val="auto"/>
                <w:sz w:val="22"/>
                <w:szCs w:val="22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The role has intense troubleshooting, integration, and maintenance</w:t>
            </w:r>
          </w:p>
          <w:p w14:paraId="26B1B415" w14:textId="49E0EDFE" w:rsidR="00BF2955" w:rsidRPr="009B73BA" w:rsidRDefault="00BF2955" w:rsidP="00966C2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 xml:space="preserve"> on operational hardware.</w:t>
            </w:r>
          </w:p>
          <w:p w14:paraId="7C0D8914" w14:textId="6C15CC52" w:rsidR="00BF2955" w:rsidRPr="00D36F9B" w:rsidRDefault="00BF2955" w:rsidP="00D36F9B">
            <w:pPr>
              <w:pStyle w:val="Dates"/>
              <w:ind w:left="501"/>
              <w:rPr>
                <w:rFonts w:ascii="Cambria" w:hAnsi="Cambria" w:cs="Calibri"/>
                <w:b w:val="0"/>
                <w:bCs/>
                <w:color w:val="auto"/>
                <w:sz w:val="24"/>
              </w:rPr>
            </w:pPr>
            <w:r w:rsidRPr="009B73BA">
              <w:rPr>
                <w:rFonts w:ascii="Cambria" w:hAnsi="Cambria" w:cs="Calibri" w:hint="cs"/>
                <w:b w:val="0"/>
                <w:bCs/>
                <w:color w:val="000000" w:themeColor="text1"/>
                <w:sz w:val="24"/>
                <w:rtl/>
                <w:lang w:bidi="he-IL"/>
              </w:rPr>
              <w:t xml:space="preserve"> </w:t>
            </w:r>
            <w:r w:rsidRPr="009B73BA">
              <w:rPr>
                <w:rFonts w:ascii="Cambria" w:hAnsi="Cambria" w:cs="Calibri"/>
                <w:b w:val="0"/>
                <w:bCs/>
                <w:color w:val="000000" w:themeColor="text1"/>
                <w:sz w:val="24"/>
              </w:rPr>
              <w:t>I had planned and executed operational operations with Israel Aerospace Industries squads.</w:t>
            </w:r>
            <w:r w:rsidRPr="009B73BA">
              <w:rPr>
                <w:rFonts w:ascii="Cambria" w:hAnsi="Cambria" w:cs="Calibri"/>
                <w:color w:val="000000" w:themeColor="text1"/>
                <w:sz w:val="22"/>
                <w:szCs w:val="22"/>
              </w:rPr>
              <w:t xml:space="preserve">                      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2E50CBF6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CAD746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6A798A69" w14:textId="77777777" w:rsidTr="00BF2955">
        <w:trPr>
          <w:trHeight w:val="540"/>
        </w:trPr>
        <w:tc>
          <w:tcPr>
            <w:tcW w:w="7665" w:type="dxa"/>
            <w:tcBorders>
              <w:top w:val="single" w:sz="4" w:space="0" w:color="auto"/>
            </w:tcBorders>
            <w:vAlign w:val="bottom"/>
          </w:tcPr>
          <w:p w14:paraId="14772D83" w14:textId="65C00AEC" w:rsidR="00BF2955" w:rsidRPr="00D36F9B" w:rsidRDefault="00BF2955" w:rsidP="003462C6">
            <w:pPr>
              <w:pStyle w:val="3"/>
              <w:rPr>
                <w:rFonts w:ascii="Cambria" w:hAnsi="Cambria" w:cs="Calibri"/>
                <w:b w:val="0"/>
                <w:bCs/>
                <w:caps w:val="0"/>
                <w:sz w:val="32"/>
                <w:szCs w:val="32"/>
              </w:rPr>
            </w:pPr>
            <w:r w:rsidRPr="00F65981">
              <w:rPr>
                <w:rFonts w:ascii="Cambria" w:hAnsi="Cambria" w:cs="Calibri"/>
                <w:caps w:val="0"/>
                <w:color w:val="auto"/>
              </w:rPr>
              <w:t xml:space="preserve">     </w:t>
            </w:r>
            <w:r w:rsidRPr="00D36F9B">
              <w:rPr>
                <w:rFonts w:ascii="Cambria" w:hAnsi="Cambria" w:cs="Calibri"/>
                <w:caps w:val="0"/>
                <w:color w:val="auto"/>
                <w:sz w:val="32"/>
                <w:szCs w:val="32"/>
              </w:rPr>
              <w:t xml:space="preserve"> </w:t>
            </w:r>
            <w:r w:rsidRPr="00D36F9B">
              <w:rPr>
                <w:rFonts w:ascii="Cambria" w:hAnsi="Cambria" w:cs="Calibri"/>
                <w:b w:val="0"/>
                <w:bCs/>
                <w:caps w:val="0"/>
                <w:color w:val="auto"/>
                <w:sz w:val="32"/>
                <w:szCs w:val="32"/>
              </w:rPr>
              <w:t>Projects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3B19C5E5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C9AAB8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  <w:tr w:rsidR="00BF2955" w:rsidRPr="00676E15" w14:paraId="3092B2F7" w14:textId="77777777" w:rsidTr="00BF2955">
        <w:trPr>
          <w:trHeight w:val="1773"/>
        </w:trPr>
        <w:tc>
          <w:tcPr>
            <w:tcW w:w="7665" w:type="dxa"/>
          </w:tcPr>
          <w:p w14:paraId="0E3A4015" w14:textId="77777777" w:rsidR="00BF2955" w:rsidRPr="009B73BA" w:rsidRDefault="00BF2955" w:rsidP="00F65981">
            <w:pPr>
              <w:pStyle w:val="Text"/>
              <w:ind w:left="890"/>
              <w:rPr>
                <w:rFonts w:ascii="Cambria" w:hAnsi="Cambria" w:cs="Calibri"/>
                <w:bCs/>
                <w:color w:val="auto"/>
                <w:sz w:val="8"/>
                <w:szCs w:val="8"/>
              </w:rPr>
            </w:pPr>
          </w:p>
          <w:p w14:paraId="56B5BDBC" w14:textId="0CC8CBAC" w:rsidR="00BF2955" w:rsidRPr="009B73BA" w:rsidRDefault="00BF2955" w:rsidP="00F65981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Python interpreter developed in C++.</w:t>
            </w:r>
          </w:p>
          <w:p w14:paraId="7D9830AB" w14:textId="77777777" w:rsidR="000D5114" w:rsidRDefault="00BF2955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9B73BA">
              <w:rPr>
                <w:rFonts w:ascii="Cambria" w:hAnsi="Cambria" w:cs="Calibri"/>
                <w:bCs/>
                <w:color w:val="000000" w:themeColor="text1"/>
                <w:sz w:val="24"/>
              </w:rPr>
              <w:t>PowerShell script that automates SSH logins and commands to cisco switches with Plink.</w:t>
            </w:r>
          </w:p>
          <w:p w14:paraId="2D5E8906" w14:textId="48214299" w:rsidR="000D5114" w:rsidRPr="000D5114" w:rsidRDefault="000D5114" w:rsidP="000D5114">
            <w:pPr>
              <w:pStyle w:val="Text"/>
              <w:numPr>
                <w:ilvl w:val="0"/>
                <w:numId w:val="22"/>
              </w:numPr>
              <w:rPr>
                <w:rFonts w:ascii="Cambria" w:hAnsi="Cambria" w:cs="Calibri"/>
                <w:bCs/>
                <w:color w:val="000000" w:themeColor="text1"/>
                <w:sz w:val="24"/>
              </w:rPr>
            </w:pP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C++ multi-threads backend </w:t>
            </w:r>
            <w:r w:rsidR="002A29DB"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 xml:space="preserve">game </w:t>
            </w:r>
            <w:r w:rsidRPr="000D5114">
              <w:rPr>
                <w:rFonts w:ascii="Cambria" w:hAnsi="Cambria" w:cs="Calibri"/>
                <w:bCs/>
                <w:color w:val="000000" w:themeColor="text1"/>
                <w:sz w:val="24"/>
              </w:rPr>
              <w:t>server with SQLite DB management.</w:t>
            </w:r>
          </w:p>
        </w:tc>
        <w:tc>
          <w:tcPr>
            <w:tcW w:w="25" w:type="dxa"/>
            <w:vMerge/>
            <w:tcBorders>
              <w:right w:val="single" w:sz="4" w:space="0" w:color="auto"/>
            </w:tcBorders>
            <w:vAlign w:val="center"/>
          </w:tcPr>
          <w:p w14:paraId="1EBB816D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  <w:tc>
          <w:tcPr>
            <w:tcW w:w="4550" w:type="dxa"/>
            <w:vMerge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A60E8B3" w14:textId="77777777" w:rsidR="00BF2955" w:rsidRPr="00676E15" w:rsidRDefault="00BF2955" w:rsidP="003462C6">
            <w:pPr>
              <w:rPr>
                <w:rFonts w:ascii="Cambria" w:hAnsi="Cambria" w:cs="Calibri"/>
              </w:rPr>
            </w:pPr>
          </w:p>
        </w:tc>
      </w:tr>
    </w:tbl>
    <w:p w14:paraId="2DCD33FF" w14:textId="77777777" w:rsidR="00D06709" w:rsidRPr="00676E15" w:rsidRDefault="00D06709" w:rsidP="00BF2955">
      <w:pPr>
        <w:rPr>
          <w:rFonts w:ascii="Cambria" w:hAnsi="Cambria" w:cs="Poppins"/>
          <w:sz w:val="8"/>
          <w:szCs w:val="12"/>
          <w:lang w:bidi="he-IL"/>
        </w:rPr>
      </w:pPr>
    </w:p>
    <w:sectPr w:rsidR="00D06709" w:rsidRPr="00676E15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42934" w14:textId="77777777" w:rsidR="008D3CD8" w:rsidRDefault="008D3CD8" w:rsidP="00DF1CB4">
      <w:r>
        <w:separator/>
      </w:r>
    </w:p>
  </w:endnote>
  <w:endnote w:type="continuationSeparator" w:id="0">
    <w:p w14:paraId="25277F95" w14:textId="77777777" w:rsidR="008D3CD8" w:rsidRDefault="008D3CD8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 ExtraLight"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2CCE83" w14:textId="77777777" w:rsidR="008D3CD8" w:rsidRDefault="008D3CD8" w:rsidP="00DF1CB4">
      <w:r>
        <w:separator/>
      </w:r>
    </w:p>
  </w:footnote>
  <w:footnote w:type="continuationSeparator" w:id="0">
    <w:p w14:paraId="355B44AB" w14:textId="77777777" w:rsidR="008D3CD8" w:rsidRDefault="008D3CD8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7D51FE"/>
    <w:multiLevelType w:val="hybridMultilevel"/>
    <w:tmpl w:val="8F0E7E48"/>
    <w:lvl w:ilvl="0" w:tplc="2C2E4D98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6" w:hanging="360"/>
      </w:pPr>
      <w:rPr>
        <w:rFonts w:ascii="Wingdings" w:hAnsi="Wingdings" w:hint="default"/>
      </w:rPr>
    </w:lvl>
  </w:abstractNum>
  <w:abstractNum w:abstractNumId="11" w15:restartNumberingAfterBreak="0">
    <w:nsid w:val="132A72CA"/>
    <w:multiLevelType w:val="hybridMultilevel"/>
    <w:tmpl w:val="1040BCF8"/>
    <w:lvl w:ilvl="0" w:tplc="A7EA5B54">
      <w:start w:val="1"/>
      <w:numFmt w:val="bullet"/>
      <w:pStyle w:val="a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377BA"/>
    <w:multiLevelType w:val="hybridMultilevel"/>
    <w:tmpl w:val="30C439A0"/>
    <w:lvl w:ilvl="0" w:tplc="20C21E82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1B1C2850"/>
    <w:multiLevelType w:val="hybridMultilevel"/>
    <w:tmpl w:val="3BD0035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 w15:restartNumberingAfterBreak="0">
    <w:nsid w:val="21DD5993"/>
    <w:multiLevelType w:val="hybridMultilevel"/>
    <w:tmpl w:val="51D83F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8224CA8"/>
    <w:multiLevelType w:val="hybridMultilevel"/>
    <w:tmpl w:val="8D0C8F02"/>
    <w:lvl w:ilvl="0" w:tplc="D83C270A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3024012B"/>
    <w:multiLevelType w:val="hybridMultilevel"/>
    <w:tmpl w:val="DBC01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34891"/>
    <w:multiLevelType w:val="hybridMultilevel"/>
    <w:tmpl w:val="6A8AB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D312A"/>
    <w:multiLevelType w:val="hybridMultilevel"/>
    <w:tmpl w:val="B3AAFDE2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9" w15:restartNumberingAfterBreak="0">
    <w:nsid w:val="3AED5F4E"/>
    <w:multiLevelType w:val="hybridMultilevel"/>
    <w:tmpl w:val="EFC8925A"/>
    <w:lvl w:ilvl="0" w:tplc="04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0" w15:restartNumberingAfterBreak="0">
    <w:nsid w:val="403A42B4"/>
    <w:multiLevelType w:val="hybridMultilevel"/>
    <w:tmpl w:val="6E7C099E"/>
    <w:lvl w:ilvl="0" w:tplc="04090005">
      <w:start w:val="1"/>
      <w:numFmt w:val="bullet"/>
      <w:lvlText w:val=""/>
      <w:lvlJc w:val="left"/>
      <w:pPr>
        <w:ind w:left="12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1" w15:restartNumberingAfterBreak="0">
    <w:nsid w:val="42575190"/>
    <w:multiLevelType w:val="hybridMultilevel"/>
    <w:tmpl w:val="6C5227C4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2" w15:restartNumberingAfterBreak="0">
    <w:nsid w:val="52815F7D"/>
    <w:multiLevelType w:val="hybridMultilevel"/>
    <w:tmpl w:val="3AC036B8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3" w15:restartNumberingAfterBreak="0">
    <w:nsid w:val="5D1071A4"/>
    <w:multiLevelType w:val="hybridMultilevel"/>
    <w:tmpl w:val="E1CCE670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4" w15:restartNumberingAfterBreak="0">
    <w:nsid w:val="6CF53057"/>
    <w:multiLevelType w:val="hybridMultilevel"/>
    <w:tmpl w:val="88047E46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25" w15:restartNumberingAfterBreak="0">
    <w:nsid w:val="6E2315E1"/>
    <w:multiLevelType w:val="hybridMultilevel"/>
    <w:tmpl w:val="273208DA"/>
    <w:lvl w:ilvl="0" w:tplc="04090005">
      <w:start w:val="1"/>
      <w:numFmt w:val="bullet"/>
      <w:lvlText w:val="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26" w15:restartNumberingAfterBreak="0">
    <w:nsid w:val="79404EB6"/>
    <w:multiLevelType w:val="hybridMultilevel"/>
    <w:tmpl w:val="E31EA27E"/>
    <w:lvl w:ilvl="0" w:tplc="040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7" w15:restartNumberingAfterBreak="0">
    <w:nsid w:val="7A515377"/>
    <w:multiLevelType w:val="hybridMultilevel"/>
    <w:tmpl w:val="9C389732"/>
    <w:lvl w:ilvl="0" w:tplc="04090005">
      <w:start w:val="1"/>
      <w:numFmt w:val="bullet"/>
      <w:lvlText w:val="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8" w15:restartNumberingAfterBreak="0">
    <w:nsid w:val="7CB049C3"/>
    <w:multiLevelType w:val="hybridMultilevel"/>
    <w:tmpl w:val="2702EC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468064">
    <w:abstractNumId w:val="0"/>
  </w:num>
  <w:num w:numId="2" w16cid:durableId="7872475">
    <w:abstractNumId w:val="1"/>
  </w:num>
  <w:num w:numId="3" w16cid:durableId="349067977">
    <w:abstractNumId w:val="2"/>
  </w:num>
  <w:num w:numId="4" w16cid:durableId="1622152470">
    <w:abstractNumId w:val="3"/>
  </w:num>
  <w:num w:numId="5" w16cid:durableId="781918616">
    <w:abstractNumId w:val="8"/>
  </w:num>
  <w:num w:numId="6" w16cid:durableId="869414806">
    <w:abstractNumId w:val="4"/>
  </w:num>
  <w:num w:numId="7" w16cid:durableId="1526360561">
    <w:abstractNumId w:val="5"/>
  </w:num>
  <w:num w:numId="8" w16cid:durableId="8532917">
    <w:abstractNumId w:val="6"/>
  </w:num>
  <w:num w:numId="9" w16cid:durableId="1865557825">
    <w:abstractNumId w:val="7"/>
  </w:num>
  <w:num w:numId="10" w16cid:durableId="1801341326">
    <w:abstractNumId w:val="9"/>
  </w:num>
  <w:num w:numId="11" w16cid:durableId="493692709">
    <w:abstractNumId w:val="11"/>
  </w:num>
  <w:num w:numId="12" w16cid:durableId="1641838610">
    <w:abstractNumId w:val="22"/>
  </w:num>
  <w:num w:numId="13" w16cid:durableId="1429152501">
    <w:abstractNumId w:val="23"/>
  </w:num>
  <w:num w:numId="14" w16cid:durableId="1169827437">
    <w:abstractNumId w:val="26"/>
  </w:num>
  <w:num w:numId="15" w16cid:durableId="1279528185">
    <w:abstractNumId w:val="21"/>
  </w:num>
  <w:num w:numId="16" w16cid:durableId="1990010842">
    <w:abstractNumId w:val="14"/>
  </w:num>
  <w:num w:numId="17" w16cid:durableId="1467046148">
    <w:abstractNumId w:val="20"/>
  </w:num>
  <w:num w:numId="18" w16cid:durableId="1824856329">
    <w:abstractNumId w:val="17"/>
  </w:num>
  <w:num w:numId="19" w16cid:durableId="1640376767">
    <w:abstractNumId w:val="19"/>
  </w:num>
  <w:num w:numId="20" w16cid:durableId="1127966380">
    <w:abstractNumId w:val="16"/>
  </w:num>
  <w:num w:numId="21" w16cid:durableId="874926398">
    <w:abstractNumId w:val="28"/>
  </w:num>
  <w:num w:numId="22" w16cid:durableId="1312632527">
    <w:abstractNumId w:val="24"/>
  </w:num>
  <w:num w:numId="23" w16cid:durableId="2102295993">
    <w:abstractNumId w:val="25"/>
  </w:num>
  <w:num w:numId="24" w16cid:durableId="827014244">
    <w:abstractNumId w:val="27"/>
  </w:num>
  <w:num w:numId="25" w16cid:durableId="1658415562">
    <w:abstractNumId w:val="18"/>
  </w:num>
  <w:num w:numId="26" w16cid:durableId="445200591">
    <w:abstractNumId w:val="10"/>
  </w:num>
  <w:num w:numId="27" w16cid:durableId="1419447023">
    <w:abstractNumId w:val="15"/>
  </w:num>
  <w:num w:numId="28" w16cid:durableId="762262608">
    <w:abstractNumId w:val="13"/>
  </w:num>
  <w:num w:numId="29" w16cid:durableId="38175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CD"/>
    <w:rsid w:val="00000751"/>
    <w:rsid w:val="00051A88"/>
    <w:rsid w:val="0005572F"/>
    <w:rsid w:val="00063F6E"/>
    <w:rsid w:val="00076A6D"/>
    <w:rsid w:val="00076C16"/>
    <w:rsid w:val="00097E88"/>
    <w:rsid w:val="000A12EB"/>
    <w:rsid w:val="000B4AEC"/>
    <w:rsid w:val="000D5114"/>
    <w:rsid w:val="000E3075"/>
    <w:rsid w:val="00104182"/>
    <w:rsid w:val="0011787C"/>
    <w:rsid w:val="00122BE7"/>
    <w:rsid w:val="00132AA7"/>
    <w:rsid w:val="0013783C"/>
    <w:rsid w:val="00156262"/>
    <w:rsid w:val="001C1CAA"/>
    <w:rsid w:val="001D6750"/>
    <w:rsid w:val="001F40D8"/>
    <w:rsid w:val="001F6303"/>
    <w:rsid w:val="001F7C15"/>
    <w:rsid w:val="002076C7"/>
    <w:rsid w:val="002121BD"/>
    <w:rsid w:val="002205B7"/>
    <w:rsid w:val="002336F5"/>
    <w:rsid w:val="00252D3F"/>
    <w:rsid w:val="0026289C"/>
    <w:rsid w:val="00270E97"/>
    <w:rsid w:val="002A29DB"/>
    <w:rsid w:val="002B080B"/>
    <w:rsid w:val="002B54EC"/>
    <w:rsid w:val="002B73E2"/>
    <w:rsid w:val="002D2C32"/>
    <w:rsid w:val="002D2D49"/>
    <w:rsid w:val="002D3AB8"/>
    <w:rsid w:val="002D432F"/>
    <w:rsid w:val="002E16CA"/>
    <w:rsid w:val="002E559C"/>
    <w:rsid w:val="002F1626"/>
    <w:rsid w:val="00301B92"/>
    <w:rsid w:val="00320C46"/>
    <w:rsid w:val="00334404"/>
    <w:rsid w:val="00343B5C"/>
    <w:rsid w:val="003462C6"/>
    <w:rsid w:val="00356DF6"/>
    <w:rsid w:val="00371B2E"/>
    <w:rsid w:val="003771BA"/>
    <w:rsid w:val="00381324"/>
    <w:rsid w:val="00395B84"/>
    <w:rsid w:val="003B7812"/>
    <w:rsid w:val="003C2164"/>
    <w:rsid w:val="003D3ABD"/>
    <w:rsid w:val="003E6512"/>
    <w:rsid w:val="00400A6E"/>
    <w:rsid w:val="00407C1E"/>
    <w:rsid w:val="00412DD6"/>
    <w:rsid w:val="00413477"/>
    <w:rsid w:val="00414066"/>
    <w:rsid w:val="00452CDD"/>
    <w:rsid w:val="004A586E"/>
    <w:rsid w:val="004E6904"/>
    <w:rsid w:val="00552356"/>
    <w:rsid w:val="00560EA0"/>
    <w:rsid w:val="005752CD"/>
    <w:rsid w:val="00590765"/>
    <w:rsid w:val="005A0C48"/>
    <w:rsid w:val="005A2721"/>
    <w:rsid w:val="005B68EA"/>
    <w:rsid w:val="005D445E"/>
    <w:rsid w:val="005D5233"/>
    <w:rsid w:val="005E09DE"/>
    <w:rsid w:val="005E4301"/>
    <w:rsid w:val="005F480D"/>
    <w:rsid w:val="005F5561"/>
    <w:rsid w:val="00601E9C"/>
    <w:rsid w:val="006356F0"/>
    <w:rsid w:val="006374EC"/>
    <w:rsid w:val="00642D5D"/>
    <w:rsid w:val="00643A39"/>
    <w:rsid w:val="00656D6E"/>
    <w:rsid w:val="00665227"/>
    <w:rsid w:val="00676E15"/>
    <w:rsid w:val="00680892"/>
    <w:rsid w:val="006860AE"/>
    <w:rsid w:val="00693D12"/>
    <w:rsid w:val="006B10B6"/>
    <w:rsid w:val="006C3E50"/>
    <w:rsid w:val="006C60E6"/>
    <w:rsid w:val="006D4FFF"/>
    <w:rsid w:val="006D6021"/>
    <w:rsid w:val="006F1AD3"/>
    <w:rsid w:val="0071468A"/>
    <w:rsid w:val="00727FC9"/>
    <w:rsid w:val="007602A3"/>
    <w:rsid w:val="0077324E"/>
    <w:rsid w:val="0079275D"/>
    <w:rsid w:val="007B7C42"/>
    <w:rsid w:val="007D4EBF"/>
    <w:rsid w:val="007E2E5D"/>
    <w:rsid w:val="007F64DC"/>
    <w:rsid w:val="0083590E"/>
    <w:rsid w:val="00841DA0"/>
    <w:rsid w:val="008B5B62"/>
    <w:rsid w:val="008C1CCF"/>
    <w:rsid w:val="008C76E5"/>
    <w:rsid w:val="008D152E"/>
    <w:rsid w:val="008D3CD8"/>
    <w:rsid w:val="008D4D91"/>
    <w:rsid w:val="008F21AF"/>
    <w:rsid w:val="008F267A"/>
    <w:rsid w:val="00900B92"/>
    <w:rsid w:val="00943F7E"/>
    <w:rsid w:val="00962F70"/>
    <w:rsid w:val="00966C2B"/>
    <w:rsid w:val="00971405"/>
    <w:rsid w:val="00975C24"/>
    <w:rsid w:val="009835F5"/>
    <w:rsid w:val="009B3475"/>
    <w:rsid w:val="009B73BA"/>
    <w:rsid w:val="009C69E9"/>
    <w:rsid w:val="009D08B2"/>
    <w:rsid w:val="00A21BB1"/>
    <w:rsid w:val="00A26936"/>
    <w:rsid w:val="00A35340"/>
    <w:rsid w:val="00A520FA"/>
    <w:rsid w:val="00A54D13"/>
    <w:rsid w:val="00A63668"/>
    <w:rsid w:val="00A7550C"/>
    <w:rsid w:val="00A96BC0"/>
    <w:rsid w:val="00AA6E0C"/>
    <w:rsid w:val="00AB03FA"/>
    <w:rsid w:val="00AC164C"/>
    <w:rsid w:val="00AD0DDD"/>
    <w:rsid w:val="00AD5E03"/>
    <w:rsid w:val="00AD6FA4"/>
    <w:rsid w:val="00B111B8"/>
    <w:rsid w:val="00B20006"/>
    <w:rsid w:val="00B32629"/>
    <w:rsid w:val="00B564DB"/>
    <w:rsid w:val="00B620F3"/>
    <w:rsid w:val="00B75502"/>
    <w:rsid w:val="00B82456"/>
    <w:rsid w:val="00B946FE"/>
    <w:rsid w:val="00BA61C7"/>
    <w:rsid w:val="00BB73CE"/>
    <w:rsid w:val="00BE5072"/>
    <w:rsid w:val="00BF2955"/>
    <w:rsid w:val="00C0297E"/>
    <w:rsid w:val="00C10926"/>
    <w:rsid w:val="00C4623F"/>
    <w:rsid w:val="00C55F8D"/>
    <w:rsid w:val="00C73D97"/>
    <w:rsid w:val="00C80839"/>
    <w:rsid w:val="00C83833"/>
    <w:rsid w:val="00C93F8A"/>
    <w:rsid w:val="00CA4AE8"/>
    <w:rsid w:val="00CB7F34"/>
    <w:rsid w:val="00CC5C45"/>
    <w:rsid w:val="00CE6DB4"/>
    <w:rsid w:val="00CF076B"/>
    <w:rsid w:val="00CF52D3"/>
    <w:rsid w:val="00D051DA"/>
    <w:rsid w:val="00D06709"/>
    <w:rsid w:val="00D272EC"/>
    <w:rsid w:val="00D33D33"/>
    <w:rsid w:val="00D3427E"/>
    <w:rsid w:val="00D36F9B"/>
    <w:rsid w:val="00D56E42"/>
    <w:rsid w:val="00D74C88"/>
    <w:rsid w:val="00DA3E42"/>
    <w:rsid w:val="00DA5EA6"/>
    <w:rsid w:val="00DE0EFB"/>
    <w:rsid w:val="00DF1CB4"/>
    <w:rsid w:val="00E14266"/>
    <w:rsid w:val="00E45399"/>
    <w:rsid w:val="00E817F5"/>
    <w:rsid w:val="00E818A1"/>
    <w:rsid w:val="00E852D8"/>
    <w:rsid w:val="00E90F31"/>
    <w:rsid w:val="00EA69D7"/>
    <w:rsid w:val="00EB4952"/>
    <w:rsid w:val="00EB52EF"/>
    <w:rsid w:val="00ED6180"/>
    <w:rsid w:val="00EE4660"/>
    <w:rsid w:val="00EF43CB"/>
    <w:rsid w:val="00F112B0"/>
    <w:rsid w:val="00F30D01"/>
    <w:rsid w:val="00F42428"/>
    <w:rsid w:val="00F438F0"/>
    <w:rsid w:val="00F608A5"/>
    <w:rsid w:val="00F64142"/>
    <w:rsid w:val="00F65981"/>
    <w:rsid w:val="00F73FB6"/>
    <w:rsid w:val="00FA03BB"/>
    <w:rsid w:val="00FA4DB0"/>
    <w:rsid w:val="00FA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41D1D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uiPriority w:val="5"/>
    <w:qFormat/>
    <w:rsid w:val="00DF1CB4"/>
    <w:rPr>
      <w:rFonts w:cstheme="minorHAnsi"/>
      <w:sz w:val="20"/>
    </w:rPr>
  </w:style>
  <w:style w:type="paragraph" w:styleId="1">
    <w:name w:val="heading 1"/>
    <w:basedOn w:val="a0"/>
    <w:next w:val="a0"/>
    <w:link w:val="10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2">
    <w:name w:val="heading 2"/>
    <w:basedOn w:val="a0"/>
    <w:next w:val="a0"/>
    <w:link w:val="20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3">
    <w:name w:val="heading 3"/>
    <w:basedOn w:val="a0"/>
    <w:next w:val="a0"/>
    <w:link w:val="30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5">
    <w:name w:val="כותרת עליונה תו"/>
    <w:basedOn w:val="a1"/>
    <w:link w:val="a4"/>
    <w:uiPriority w:val="99"/>
    <w:semiHidden/>
    <w:rsid w:val="002D3AB8"/>
    <w:rPr>
      <w:sz w:val="16"/>
    </w:rPr>
  </w:style>
  <w:style w:type="paragraph" w:styleId="a6">
    <w:name w:val="footer"/>
    <w:basedOn w:val="a0"/>
    <w:link w:val="a7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a7">
    <w:name w:val="כותרת תחתונה תו"/>
    <w:basedOn w:val="a1"/>
    <w:link w:val="a6"/>
    <w:uiPriority w:val="99"/>
    <w:semiHidden/>
    <w:rsid w:val="002D3AB8"/>
    <w:rPr>
      <w:sz w:val="16"/>
    </w:rPr>
  </w:style>
  <w:style w:type="paragraph" w:styleId="a8">
    <w:name w:val="Balloon Text"/>
    <w:basedOn w:val="a0"/>
    <w:link w:val="a9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a9">
    <w:name w:val="טקסט בלונים תו"/>
    <w:basedOn w:val="a1"/>
    <w:link w:val="a8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aa">
    <w:name w:val="Table Grid"/>
    <w:basedOn w:val="a2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1"/>
    <w:link w:val="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20">
    <w:name w:val="כותרת 2 תו"/>
    <w:basedOn w:val="a1"/>
    <w:link w:val="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30">
    <w:name w:val="כותרת 3 תו"/>
    <w:basedOn w:val="a1"/>
    <w:link w:val="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a0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a0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a">
    <w:name w:val="List Paragraph"/>
    <w:basedOn w:val="a0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ab">
    <w:name w:val="Placeholder Text"/>
    <w:basedOn w:val="a1"/>
    <w:uiPriority w:val="99"/>
    <w:semiHidden/>
    <w:rsid w:val="00FA4DB0"/>
    <w:rPr>
      <w:color w:val="808080"/>
    </w:rPr>
  </w:style>
  <w:style w:type="character" w:styleId="ac">
    <w:name w:val="Emphasis"/>
    <w:basedOn w:val="a1"/>
    <w:uiPriority w:val="20"/>
    <w:qFormat/>
    <w:rsid w:val="00DF1CB4"/>
    <w:rPr>
      <w:b/>
      <w:i w:val="0"/>
      <w:iCs/>
    </w:rPr>
  </w:style>
  <w:style w:type="character" w:styleId="Hyperlink">
    <w:name w:val="Hyperlink"/>
    <w:basedOn w:val="a1"/>
    <w:uiPriority w:val="99"/>
    <w:semiHidden/>
    <w:rsid w:val="005752CD"/>
    <w:rPr>
      <w:color w:val="0563C1" w:themeColor="hyperlink"/>
      <w:u w:val="single"/>
    </w:rPr>
  </w:style>
  <w:style w:type="character" w:styleId="ad">
    <w:name w:val="Unresolved Mention"/>
    <w:basedOn w:val="a1"/>
    <w:uiPriority w:val="99"/>
    <w:semiHidden/>
    <w:unhideWhenUsed/>
    <w:rsid w:val="00452CDD"/>
    <w:rPr>
      <w:color w:val="605E5C"/>
      <w:shd w:val="clear" w:color="auto" w:fill="E1DFDD"/>
    </w:rPr>
  </w:style>
  <w:style w:type="character" w:styleId="FollowedHyperlink">
    <w:name w:val="FollowedHyperlink"/>
    <w:basedOn w:val="a1"/>
    <w:uiPriority w:val="99"/>
    <w:semiHidden/>
    <w:rsid w:val="00BF29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sv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inkedin.com/in/ben-bar/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image" Target="media/image6.sv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ee%20Bar\AppData\Roaming\Microsoft\Templates\Organized%20modern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</Template>
  <TotalTime>0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2022-07-18T16:50:00Z</dcterms:created>
  <dcterms:modified xsi:type="dcterms:W3CDTF">2022-07-28T13:25:00Z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